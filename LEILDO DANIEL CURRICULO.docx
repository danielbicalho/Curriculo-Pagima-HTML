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rincipal"/>
      </w:tblPr>
      <w:tblGrid>
        <w:gridCol w:w="6009"/>
        <w:gridCol w:w="4313"/>
      </w:tblGrid>
      <w:tr w:rsidR="004A7542" w:rsidRPr="00EC7C35" w14:paraId="7F6EDEDB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5994"/>
            </w:tblGrid>
            <w:tr w:rsidR="004A7542" w:rsidRPr="00EC7C35" w14:paraId="0277103C" w14:textId="77777777" w:rsidTr="00F04C56">
              <w:trPr>
                <w:trHeight w:hRule="exact" w:val="1606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78425804" w14:textId="77777777" w:rsidR="004A7542" w:rsidRPr="00EC7C35" w:rsidRDefault="004058E5" w:rsidP="00346ED4">
                  <w:pPr>
                    <w:pStyle w:val="Ttulo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Habilidades:"/>
                      <w:tag w:val="Habilidades:"/>
                      <w:id w:val="1490835561"/>
                      <w:placeholder>
                        <w:docPart w:val="2DEFD3C54F05406C8BD3071EA421659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Habilidades</w:t>
                      </w:r>
                    </w:sdtContent>
                  </w:sdt>
                </w:p>
                <w:p w14:paraId="24378F09" w14:textId="1AEC28B4" w:rsidR="004A7542" w:rsidRPr="00EC7C35" w:rsidRDefault="00C26C7B" w:rsidP="00346ED4">
                  <w:pPr>
                    <w:pStyle w:val="Ttulo2"/>
                    <w:rPr>
                      <w:lang w:val="pt-BR"/>
                    </w:rPr>
                  </w:pPr>
                  <w:r w:rsidRPr="00BE15D6">
                    <w:rPr>
                      <w:lang w:val="pt-BR"/>
                    </w:rPr>
                    <w:t>Comunicação</w:t>
                  </w:r>
                  <w:r>
                    <w:rPr>
                      <w:lang w:val="pt-BR"/>
                    </w:rPr>
                    <w:t>,</w:t>
                  </w:r>
                  <w:r w:rsidRPr="00BE15D6">
                    <w:rPr>
                      <w:lang w:val="pt-BR"/>
                    </w:rPr>
                    <w:t xml:space="preserve"> </w:t>
                  </w:r>
                  <w:r>
                    <w:rPr>
                      <w:lang w:val="pt-BR"/>
                    </w:rPr>
                    <w:t>d</w:t>
                  </w:r>
                  <w:r w:rsidRPr="00BE15D6">
                    <w:rPr>
                      <w:lang w:val="pt-BR"/>
                    </w:rPr>
                    <w:t>esenvoltura, coerência entre o discurso e a ação, objetividade, capacidade de transmitir ideias</w:t>
                  </w:r>
                  <w:r w:rsidR="00FA69D2">
                    <w:rPr>
                      <w:lang w:val="pt-BR"/>
                    </w:rPr>
                    <w:t xml:space="preserve"> e</w:t>
                  </w:r>
                  <w:r>
                    <w:rPr>
                      <w:lang w:val="pt-BR"/>
                    </w:rPr>
                    <w:t xml:space="preserve"> </w:t>
                  </w:r>
                  <w:r w:rsidRPr="00BE15D6">
                    <w:rPr>
                      <w:lang w:val="pt-BR"/>
                    </w:rPr>
                    <w:t>capacidade de escutar.</w:t>
                  </w:r>
                </w:p>
              </w:tc>
            </w:tr>
            <w:tr w:rsidR="004A7542" w:rsidRPr="00F262A9" w14:paraId="40D62CAC" w14:textId="77777777" w:rsidTr="00C26C7B">
              <w:trPr>
                <w:trHeight w:val="1010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7F112964" w14:textId="66EAD23F" w:rsidR="00C26C7B" w:rsidRDefault="00C26C7B" w:rsidP="00C26C7B">
                  <w:pPr>
                    <w:keepNext/>
                    <w:keepLines/>
                    <w:spacing w:before="360"/>
                    <w:contextualSpacing/>
                    <w:outlineLvl w:val="0"/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  <w:lang w:val="pt-BR"/>
                    </w:rPr>
                  </w:pPr>
                </w:p>
                <w:p w14:paraId="5990A968" w14:textId="076DFE28" w:rsidR="00C26C7B" w:rsidRPr="00C26C7B" w:rsidRDefault="00C26C7B" w:rsidP="00C26C7B">
                  <w:pPr>
                    <w:keepNext/>
                    <w:keepLines/>
                    <w:spacing w:before="360"/>
                    <w:contextualSpacing/>
                    <w:outlineLvl w:val="0"/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  <w:u w:val="double"/>
                      <w:lang w:val="pt-BR"/>
                    </w:rPr>
                  </w:pPr>
                  <w:r w:rsidRPr="00C26C7B"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  <w:lang w:val="pt-BR"/>
                    </w:rPr>
                    <w:t>experi</w:t>
                  </w:r>
                  <w:r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  <w:lang w:val="pt-BR"/>
                    </w:rPr>
                    <w:t>ê</w:t>
                  </w:r>
                  <w:r w:rsidRPr="00C26C7B"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  <w:lang w:val="pt-BR"/>
                    </w:rPr>
                    <w:t>ncia</w:t>
                  </w:r>
                </w:p>
                <w:p w14:paraId="3B38EFB8" w14:textId="77777777" w:rsidR="00C95FF5" w:rsidRDefault="00C95FF5" w:rsidP="00C26C7B">
                  <w:pPr>
                    <w:keepNext/>
                    <w:keepLines/>
                    <w:outlineLvl w:val="1"/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</w:pPr>
                </w:p>
                <w:p w14:paraId="506DDB89" w14:textId="09A2879B" w:rsidR="00C26C7B" w:rsidRPr="00C26C7B" w:rsidRDefault="00C26C7B" w:rsidP="00C26C7B">
                  <w:pPr>
                    <w:keepNext/>
                    <w:keepLines/>
                    <w:outlineLvl w:val="1"/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</w:pP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  <w:t>Auxiliar Administrativo</w:t>
                  </w: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 w:bidi="pt-BR"/>
                    </w:rPr>
                    <w:t> | </w:t>
                  </w:r>
                  <w:proofErr w:type="spellStart"/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  <w:t>Hiuri</w:t>
                  </w:r>
                  <w:proofErr w:type="spellEnd"/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  <w:t xml:space="preserve"> Motos</w:t>
                  </w: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 w:bidi="pt-BR"/>
                    </w:rPr>
                    <w:t> | </w:t>
                  </w: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  <w:t xml:space="preserve">Desde </w:t>
                  </w:r>
                  <w:proofErr w:type="gramStart"/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  <w:t>Outubro</w:t>
                  </w:r>
                  <w:proofErr w:type="gramEnd"/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  <w:t xml:space="preserve"> de 2020</w:t>
                  </w: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 w:bidi="pt-BR"/>
                    </w:rPr>
                    <w:t>.</w:t>
                  </w:r>
                </w:p>
                <w:p w14:paraId="218BFA80" w14:textId="77777777" w:rsidR="00C26C7B" w:rsidRPr="00C26C7B" w:rsidRDefault="00C26C7B" w:rsidP="00C26C7B">
                  <w:pPr>
                    <w:rPr>
                      <w:lang w:val="pt-BR"/>
                    </w:rPr>
                  </w:pPr>
                  <w:r w:rsidRPr="00C26C7B">
                    <w:rPr>
                      <w:lang w:val="pt-BR"/>
                    </w:rPr>
                    <w:t>Realizo rotinas administrativas em geral, atendimento ao público, faturamento de notas fiscais, conferência de documentos e dados fiscais.</w:t>
                  </w:r>
                </w:p>
                <w:p w14:paraId="57AC576B" w14:textId="77777777" w:rsidR="00C95FF5" w:rsidRDefault="00C95FF5" w:rsidP="00C26C7B">
                  <w:pPr>
                    <w:keepNext/>
                    <w:keepLines/>
                    <w:outlineLvl w:val="1"/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</w:pPr>
                </w:p>
                <w:p w14:paraId="1215D147" w14:textId="299BC39E" w:rsidR="00C26C7B" w:rsidRPr="00C26C7B" w:rsidRDefault="00C26C7B" w:rsidP="00C26C7B">
                  <w:pPr>
                    <w:keepNext/>
                    <w:keepLines/>
                    <w:outlineLvl w:val="1"/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</w:pP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  <w:t>Estagiário</w:t>
                  </w: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 w:bidi="pt-BR"/>
                    </w:rPr>
                    <w:t> de Arquitetura| </w:t>
                  </w: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  <w:t>Síntese Engenharia</w:t>
                  </w: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 w:bidi="pt-BR"/>
                    </w:rPr>
                    <w:t> | </w:t>
                  </w: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  <w:t>Dez 2017</w:t>
                  </w: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 w:bidi="pt-BR"/>
                    </w:rPr>
                    <w:t xml:space="preserve"> – </w:t>
                  </w:r>
                  <w:sdt>
                    <w:sdtPr>
                      <w:rPr>
                        <w:rFonts w:asciiTheme="majorHAnsi" w:eastAsiaTheme="majorEastAsia" w:hAnsiTheme="majorHAnsi" w:cstheme="majorBidi"/>
                        <w:b/>
                        <w:szCs w:val="26"/>
                        <w:lang w:val="pt-BR"/>
                      </w:rPr>
                      <w:alias w:val="Insira as datas finais para o emprego 2:"/>
                      <w:tag w:val="Insira as datas finais para o emprego 2:"/>
                      <w:id w:val="-506289195"/>
                      <w:placeholder>
                        <w:docPart w:val="E3626529F4DC4575B4690C8254BB318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Pr="00C26C7B">
                        <w:rPr>
                          <w:rFonts w:asciiTheme="majorHAnsi" w:eastAsiaTheme="majorEastAsia" w:hAnsiTheme="majorHAnsi" w:cstheme="majorBidi"/>
                          <w:b/>
                          <w:szCs w:val="26"/>
                          <w:lang w:val="pt-BR" w:bidi="pt-BR"/>
                        </w:rPr>
                        <w:t>Até</w:t>
                      </w:r>
                    </w:sdtContent>
                  </w:sdt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  <w:t xml:space="preserve"> Dez 2018</w:t>
                  </w:r>
                </w:p>
                <w:p w14:paraId="6A0A3CEC" w14:textId="196F1D65" w:rsidR="00C26C7B" w:rsidRDefault="00C26C7B" w:rsidP="00C26C7B">
                  <w:pPr>
                    <w:rPr>
                      <w:lang w:val="pt-BR"/>
                    </w:rPr>
                  </w:pPr>
                  <w:r w:rsidRPr="00C26C7B">
                    <w:rPr>
                      <w:lang w:val="pt-BR"/>
                    </w:rPr>
                    <w:t>Desempenho a função de gerenciamento e acompanhamento da execução da obra de um condomínio residencial, desde a parte de acabamento, hidráulico e elétrico até a sua entrega ao proprietário e a administradora.</w:t>
                  </w:r>
                </w:p>
                <w:p w14:paraId="56C77259" w14:textId="77777777" w:rsidR="00C26C7B" w:rsidRPr="00C26C7B" w:rsidRDefault="00C26C7B" w:rsidP="00C26C7B">
                  <w:pPr>
                    <w:rPr>
                      <w:lang w:val="pt-BR"/>
                    </w:rPr>
                  </w:pPr>
                </w:p>
                <w:p w14:paraId="25D0296A" w14:textId="77777777" w:rsidR="00C26C7B" w:rsidRPr="00C26C7B" w:rsidRDefault="004058E5" w:rsidP="00C26C7B">
                  <w:pPr>
                    <w:keepNext/>
                    <w:keepLines/>
                    <w:spacing w:before="360" w:line="240" w:lineRule="auto"/>
                    <w:contextualSpacing/>
                    <w:outlineLvl w:val="0"/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  <w:lang w:val="pt-BR"/>
                    </w:rPr>
                  </w:pPr>
                  <w:sdt>
                    <w:sdtPr>
                      <w:rPr>
                        <w:rFonts w:asciiTheme="majorHAnsi" w:eastAsiaTheme="majorEastAsia" w:hAnsiTheme="majorHAnsi" w:cstheme="majorBidi"/>
                        <w:caps/>
                        <w:spacing w:val="50"/>
                        <w:sz w:val="28"/>
                        <w:szCs w:val="32"/>
                        <w:lang w:val="pt-BR"/>
                      </w:rPr>
                      <w:alias w:val="Escolaridade:"/>
                      <w:tag w:val="Educação:"/>
                      <w:id w:val="1349516922"/>
                      <w:placeholder>
                        <w:docPart w:val="E5EAB61809E743338EBDA67DAC0D7B3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26C7B" w:rsidRPr="00C26C7B">
                        <w:rPr>
                          <w:rFonts w:asciiTheme="majorHAnsi" w:eastAsiaTheme="majorEastAsia" w:hAnsiTheme="majorHAnsi" w:cstheme="majorBidi"/>
                          <w:caps/>
                          <w:spacing w:val="50"/>
                          <w:sz w:val="28"/>
                          <w:szCs w:val="32"/>
                          <w:lang w:val="pt-BR" w:bidi="pt-BR"/>
                        </w:rPr>
                        <w:t>FORMAÇÃO ACADÊMICA</w:t>
                      </w:r>
                    </w:sdtContent>
                  </w:sdt>
                </w:p>
                <w:p w14:paraId="33C4B759" w14:textId="77777777" w:rsidR="00CF539E" w:rsidRDefault="00CF539E" w:rsidP="00C26C7B">
                  <w:pPr>
                    <w:keepNext/>
                    <w:keepLines/>
                    <w:outlineLvl w:val="1"/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</w:pPr>
                </w:p>
                <w:p w14:paraId="3DD18EC4" w14:textId="292962EC" w:rsidR="00C26C7B" w:rsidRPr="00C26C7B" w:rsidRDefault="00C26C7B" w:rsidP="00C26C7B">
                  <w:pPr>
                    <w:keepNext/>
                    <w:keepLines/>
                    <w:outlineLvl w:val="1"/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</w:pP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  <w:t>Analise e Desenvolvimento de Sistema</w:t>
                  </w: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 w:bidi="pt-BR"/>
                    </w:rPr>
                    <w:t xml:space="preserve"> | </w:t>
                  </w: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  <w:t>2022</w:t>
                  </w: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 w:bidi="pt-BR"/>
                    </w:rPr>
                    <w:t xml:space="preserve"> | </w:t>
                  </w: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  <w:t>Anhanguera</w:t>
                  </w:r>
                </w:p>
                <w:p w14:paraId="2B5EC514" w14:textId="4387E428" w:rsidR="00C26C7B" w:rsidRPr="00C26C7B" w:rsidRDefault="00C26C7B" w:rsidP="00C26C7B">
                  <w:pPr>
                    <w:rPr>
                      <w:lang w:val="pt-BR"/>
                    </w:rPr>
                  </w:pPr>
                  <w:r w:rsidRPr="00C26C7B">
                    <w:rPr>
                      <w:lang w:val="pt-BR"/>
                    </w:rPr>
                    <w:t>Graduação</w:t>
                  </w:r>
                  <w:r w:rsidR="00CF539E">
                    <w:rPr>
                      <w:lang w:val="pt-BR"/>
                    </w:rPr>
                    <w:t xml:space="preserve"> na área de desenvolvimento de sistemas.</w:t>
                  </w:r>
                </w:p>
                <w:p w14:paraId="44707741" w14:textId="77777777" w:rsidR="00C95FF5" w:rsidRDefault="00C95FF5" w:rsidP="00C26C7B">
                  <w:pPr>
                    <w:keepNext/>
                    <w:keepLines/>
                    <w:outlineLvl w:val="1"/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 w:bidi="pt-BR"/>
                    </w:rPr>
                  </w:pPr>
                </w:p>
                <w:p w14:paraId="6DBB5BDE" w14:textId="76A5746D" w:rsidR="00C26C7B" w:rsidRPr="00C26C7B" w:rsidRDefault="00C26C7B" w:rsidP="00C26C7B">
                  <w:pPr>
                    <w:keepNext/>
                    <w:keepLines/>
                    <w:outlineLvl w:val="1"/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</w:pPr>
                  <w:proofErr w:type="spellStart"/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 w:bidi="pt-BR"/>
                    </w:rPr>
                    <w:t>FullStack</w:t>
                  </w:r>
                  <w:proofErr w:type="spellEnd"/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 w:bidi="pt-BR"/>
                    </w:rPr>
                    <w:t xml:space="preserve"> Designer | </w:t>
                  </w:r>
                  <w:proofErr w:type="spellStart"/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  <w:t>Mentorama</w:t>
                  </w:r>
                  <w:proofErr w:type="spellEnd"/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/>
                    </w:rPr>
                    <w:t>.</w:t>
                  </w:r>
                </w:p>
                <w:p w14:paraId="47C0380D" w14:textId="77777777" w:rsidR="00C26C7B" w:rsidRPr="00C26C7B" w:rsidRDefault="00C26C7B" w:rsidP="00C26C7B">
                  <w:pPr>
                    <w:rPr>
                      <w:lang w:val="pt-BR"/>
                    </w:rPr>
                  </w:pPr>
                  <w:r w:rsidRPr="00C26C7B">
                    <w:rPr>
                      <w:lang w:val="pt-BR"/>
                    </w:rPr>
                    <w:t xml:space="preserve">Curso voltado ao desenvolvimento </w:t>
                  </w:r>
                  <w:proofErr w:type="spellStart"/>
                  <w:r w:rsidRPr="00C26C7B">
                    <w:rPr>
                      <w:lang w:val="pt-BR"/>
                    </w:rPr>
                    <w:t>Ux</w:t>
                  </w:r>
                  <w:proofErr w:type="spellEnd"/>
                  <w:r w:rsidRPr="00C26C7B">
                    <w:rPr>
                      <w:lang w:val="pt-BR"/>
                    </w:rPr>
                    <w:t>/UI designer, Web Design e programador Front-End.</w:t>
                  </w:r>
                </w:p>
                <w:p w14:paraId="0780E387" w14:textId="77777777" w:rsidR="00C95FF5" w:rsidRDefault="00C95FF5" w:rsidP="00C26C7B">
                  <w:pPr>
                    <w:keepNext/>
                    <w:keepLines/>
                    <w:outlineLvl w:val="1"/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 w:bidi="pt-BR"/>
                    </w:rPr>
                  </w:pPr>
                </w:p>
                <w:p w14:paraId="343333D9" w14:textId="05AE3701" w:rsidR="00C26C7B" w:rsidRPr="00C26C7B" w:rsidRDefault="00C26C7B" w:rsidP="00C26C7B">
                  <w:pPr>
                    <w:keepNext/>
                    <w:keepLines/>
                    <w:outlineLvl w:val="1"/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 w:bidi="pt-BR"/>
                    </w:rPr>
                  </w:pP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 w:bidi="pt-BR"/>
                    </w:rPr>
                    <w:t>Programador WEB|</w:t>
                  </w: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</w:rPr>
                    <w:t xml:space="preserve"> </w:t>
                  </w:r>
                  <w:r w:rsidRPr="00C26C7B">
                    <w:rPr>
                      <w:rFonts w:asciiTheme="majorHAnsi" w:eastAsiaTheme="majorEastAsia" w:hAnsiTheme="majorHAnsi" w:cstheme="majorBidi"/>
                      <w:b/>
                      <w:szCs w:val="26"/>
                      <w:lang w:val="pt-BR" w:bidi="pt-BR"/>
                    </w:rPr>
                    <w:t>Universidade Federal do Rio Grande do Norte.</w:t>
                  </w:r>
                </w:p>
                <w:p w14:paraId="2B58DF9A" w14:textId="77777777" w:rsidR="00C26C7B" w:rsidRPr="00C26C7B" w:rsidRDefault="00C26C7B" w:rsidP="00C26C7B">
                  <w:pPr>
                    <w:rPr>
                      <w:lang w:val="pt-BR" w:bidi="pt-BR"/>
                    </w:rPr>
                  </w:pPr>
                  <w:r w:rsidRPr="00C26C7B">
                    <w:rPr>
                      <w:lang w:val="pt-BR" w:bidi="pt-BR"/>
                    </w:rPr>
                    <w:t xml:space="preserve">Desenvolvimento de páginas Web usando Java, </w:t>
                  </w:r>
                  <w:proofErr w:type="spellStart"/>
                  <w:r w:rsidRPr="00C26C7B">
                    <w:rPr>
                      <w:lang w:val="pt-BR" w:bidi="pt-BR"/>
                    </w:rPr>
                    <w:t>javaScript</w:t>
                  </w:r>
                  <w:proofErr w:type="spellEnd"/>
                  <w:r w:rsidRPr="00C26C7B">
                    <w:rPr>
                      <w:lang w:val="pt-BR" w:bidi="pt-BR"/>
                    </w:rPr>
                    <w:t>, HTML, CSS e banco de dados.</w:t>
                  </w:r>
                </w:p>
                <w:p w14:paraId="0B86F3A3" w14:textId="12513858" w:rsidR="00C26C7B" w:rsidRDefault="00C26C7B" w:rsidP="00C26C7B">
                  <w:pPr>
                    <w:rPr>
                      <w:lang w:val="pt-BR" w:bidi="pt-BR"/>
                    </w:rPr>
                  </w:pPr>
                </w:p>
                <w:p w14:paraId="1FE69EA5" w14:textId="77777777" w:rsidR="00C95FF5" w:rsidRDefault="00C95FF5" w:rsidP="00CF539E">
                  <w:pPr>
                    <w:jc w:val="both"/>
                    <w:rPr>
                      <w:rFonts w:ascii="Arial" w:hAnsi="Arial" w:cs="Arial"/>
                      <w:color w:val="ED7D31" w:themeColor="accent2"/>
                    </w:rPr>
                  </w:pPr>
                </w:p>
                <w:p w14:paraId="533D5BC7" w14:textId="6BF7E3AF" w:rsidR="00C26C7B" w:rsidRPr="00C95FF5" w:rsidRDefault="00C26C7B" w:rsidP="00C26C7B">
                  <w:pPr>
                    <w:rPr>
                      <w:rFonts w:ascii="Arial" w:hAnsi="Arial"/>
                      <w:b/>
                      <w:bCs/>
                      <w:lang w:val="pt-BR" w:bidi="pt-BR"/>
                    </w:rPr>
                  </w:pPr>
                  <w:r w:rsidRPr="00C95FF5">
                    <w:rPr>
                      <w:rFonts w:ascii="Arial" w:hAnsi="Arial" w:cs="Arial"/>
                      <w:b/>
                      <w:bCs/>
                      <w:color w:val="ED7D31" w:themeColor="accent2"/>
                    </w:rPr>
                    <w:t>EXTRAS</w:t>
                  </w:r>
                </w:p>
                <w:p w14:paraId="3B640A73" w14:textId="14CB63C5" w:rsidR="00C95FF5" w:rsidRDefault="009855CD" w:rsidP="00C26C7B">
                  <w:pPr>
                    <w:spacing w:after="0" w:line="240" w:lineRule="auto"/>
                    <w:jc w:val="left"/>
                    <w:rPr>
                      <w:rFonts w:cs="Arial"/>
                      <w:b/>
                      <w:bCs/>
                      <w:iCs/>
                      <w:color w:val="ED7D31" w:themeColor="accent2"/>
                      <w:sz w:val="20"/>
                      <w:szCs w:val="24"/>
                    </w:rPr>
                  </w:pPr>
                  <w:r>
                    <w:rPr>
                      <w:rFonts w:cs="Arial"/>
                      <w:b/>
                      <w:bCs/>
                      <w:iCs/>
                      <w:color w:val="ED7D31" w:themeColor="accent2"/>
                      <w:sz w:val="20"/>
                      <w:szCs w:val="24"/>
                    </w:rPr>
                    <w:t>PROVIHACK</w:t>
                  </w:r>
                  <w:r w:rsidR="000A62C7">
                    <w:rPr>
                      <w:rFonts w:cs="Arial"/>
                      <w:b/>
                      <w:bCs/>
                      <w:iCs/>
                      <w:color w:val="ED7D31" w:themeColor="accent2"/>
                      <w:sz w:val="20"/>
                      <w:szCs w:val="24"/>
                    </w:rPr>
                    <w:t xml:space="preserve"> </w:t>
                  </w:r>
                  <w:r w:rsidR="000A62C7" w:rsidRPr="00C26C7B">
                    <w:rPr>
                      <w:rFonts w:ascii="Arial" w:hAnsi="Arial" w:cs="Arial"/>
                      <w:i/>
                      <w:color w:val="404040" w:themeColor="text1" w:themeTint="BF"/>
                      <w:sz w:val="20"/>
                      <w:szCs w:val="24"/>
                      <w:lang w:val="pt-BR" w:bidi="pt-BR"/>
                    </w:rPr>
                    <w:t xml:space="preserve">| </w:t>
                  </w:r>
                  <w:proofErr w:type="spellStart"/>
                  <w:r w:rsidR="00642258">
                    <w:rPr>
                      <w:sz w:val="20"/>
                      <w:szCs w:val="20"/>
                      <w:lang w:val="pt-BR"/>
                    </w:rPr>
                    <w:t>Hackthon</w:t>
                  </w:r>
                  <w:proofErr w:type="spellEnd"/>
                  <w:r w:rsidR="00642258">
                    <w:rPr>
                      <w:sz w:val="20"/>
                      <w:szCs w:val="20"/>
                      <w:lang w:val="pt-BR"/>
                    </w:rPr>
                    <w:t xml:space="preserve"> -  P</w:t>
                  </w:r>
                  <w:r w:rsidR="00D13C02">
                    <w:rPr>
                      <w:sz w:val="20"/>
                      <w:szCs w:val="20"/>
                      <w:lang w:val="pt-BR"/>
                    </w:rPr>
                    <w:t xml:space="preserve">articipação do </w:t>
                  </w:r>
                  <w:proofErr w:type="spellStart"/>
                  <w:r w:rsidR="00642258">
                    <w:rPr>
                      <w:sz w:val="20"/>
                      <w:szCs w:val="20"/>
                      <w:lang w:val="pt-BR"/>
                    </w:rPr>
                    <w:t>H</w:t>
                  </w:r>
                  <w:r w:rsidR="00D13C02">
                    <w:rPr>
                      <w:sz w:val="20"/>
                      <w:szCs w:val="20"/>
                      <w:lang w:val="pt-BR"/>
                    </w:rPr>
                    <w:t>ackthon</w:t>
                  </w:r>
                  <w:proofErr w:type="spellEnd"/>
                  <w:r w:rsidR="00263472">
                    <w:rPr>
                      <w:sz w:val="20"/>
                      <w:szCs w:val="20"/>
                      <w:lang w:val="pt-BR"/>
                    </w:rPr>
                    <w:t xml:space="preserve"> da empresa de Provi </w:t>
                  </w:r>
                  <w:r w:rsidR="00942DFB">
                    <w:rPr>
                      <w:sz w:val="20"/>
                      <w:szCs w:val="20"/>
                      <w:lang w:val="pt-BR"/>
                    </w:rPr>
                    <w:t>com o desafio de e</w:t>
                  </w:r>
                  <w:r w:rsidR="009972F9">
                    <w:rPr>
                      <w:sz w:val="20"/>
                      <w:szCs w:val="20"/>
                      <w:lang w:val="pt-BR"/>
                    </w:rPr>
                    <w:t>la</w:t>
                  </w:r>
                  <w:r w:rsidR="00942DFB">
                    <w:rPr>
                      <w:sz w:val="20"/>
                      <w:szCs w:val="20"/>
                      <w:lang w:val="pt-BR"/>
                    </w:rPr>
                    <w:t>borar uma solução completa</w:t>
                  </w:r>
                  <w:r w:rsidR="009972F9">
                    <w:rPr>
                      <w:sz w:val="20"/>
                      <w:szCs w:val="20"/>
                      <w:lang w:val="pt-BR"/>
                    </w:rPr>
                    <w:t xml:space="preserve"> para um problema so</w:t>
                  </w:r>
                  <w:r w:rsidR="0048672A">
                    <w:rPr>
                      <w:sz w:val="20"/>
                      <w:szCs w:val="20"/>
                      <w:lang w:val="pt-BR"/>
                    </w:rPr>
                    <w:t>cial</w:t>
                  </w:r>
                  <w:r w:rsidR="0001158C">
                    <w:rPr>
                      <w:sz w:val="20"/>
                      <w:szCs w:val="20"/>
                      <w:lang w:val="pt-BR"/>
                    </w:rPr>
                    <w:t>, fui responsável por fazer</w:t>
                  </w:r>
                  <w:r w:rsidR="000F1F16">
                    <w:rPr>
                      <w:sz w:val="20"/>
                      <w:szCs w:val="20"/>
                      <w:lang w:val="pt-BR"/>
                    </w:rPr>
                    <w:t xml:space="preserve"> toda parte de </w:t>
                  </w:r>
                  <w:r w:rsidR="0028564D">
                    <w:rPr>
                      <w:sz w:val="20"/>
                      <w:szCs w:val="20"/>
                      <w:lang w:val="pt-BR"/>
                    </w:rPr>
                    <w:t>as pesquisas de UX</w:t>
                  </w:r>
                  <w:r w:rsidR="00614E20">
                    <w:rPr>
                      <w:sz w:val="20"/>
                      <w:szCs w:val="20"/>
                      <w:lang w:val="pt-BR"/>
                    </w:rPr>
                    <w:t xml:space="preserve"> e</w:t>
                  </w:r>
                  <w:r w:rsidR="0028564D">
                    <w:rPr>
                      <w:sz w:val="20"/>
                      <w:szCs w:val="20"/>
                      <w:lang w:val="pt-BR"/>
                    </w:rPr>
                    <w:t xml:space="preserve"> a UI </w:t>
                  </w:r>
                  <w:r w:rsidR="00614E20">
                    <w:rPr>
                      <w:sz w:val="20"/>
                      <w:szCs w:val="20"/>
                      <w:lang w:val="pt-BR"/>
                    </w:rPr>
                    <w:t xml:space="preserve">telas e prototipação </w:t>
                  </w:r>
                  <w:r w:rsidR="00B506B7">
                    <w:rPr>
                      <w:sz w:val="20"/>
                      <w:szCs w:val="20"/>
                      <w:lang w:val="pt-BR"/>
                    </w:rPr>
                    <w:t xml:space="preserve">e apresentação </w:t>
                  </w:r>
                  <w:r w:rsidR="00614E20">
                    <w:rPr>
                      <w:sz w:val="20"/>
                      <w:szCs w:val="20"/>
                      <w:lang w:val="pt-BR"/>
                    </w:rPr>
                    <w:t>do projeto</w:t>
                  </w:r>
                  <w:r w:rsidR="00B506B7">
                    <w:rPr>
                      <w:sz w:val="20"/>
                      <w:szCs w:val="20"/>
                      <w:lang w:val="pt-BR"/>
                    </w:rPr>
                    <w:t>.</w:t>
                  </w:r>
                </w:p>
                <w:p w14:paraId="3A1806B3" w14:textId="77777777" w:rsidR="00C95FF5" w:rsidRDefault="00C95FF5" w:rsidP="00C26C7B">
                  <w:pPr>
                    <w:spacing w:after="0" w:line="240" w:lineRule="auto"/>
                    <w:jc w:val="left"/>
                    <w:rPr>
                      <w:rFonts w:cs="Arial"/>
                      <w:b/>
                      <w:bCs/>
                      <w:iCs/>
                      <w:color w:val="ED7D31" w:themeColor="accent2"/>
                      <w:sz w:val="20"/>
                      <w:szCs w:val="24"/>
                    </w:rPr>
                  </w:pPr>
                </w:p>
                <w:p w14:paraId="606B6B11" w14:textId="5C6E1A0C" w:rsidR="00C95FF5" w:rsidRDefault="00C95FF5" w:rsidP="00C26C7B">
                  <w:pPr>
                    <w:spacing w:after="0" w:line="240" w:lineRule="auto"/>
                    <w:jc w:val="left"/>
                    <w:rPr>
                      <w:rFonts w:cs="Arial"/>
                      <w:b/>
                      <w:bCs/>
                      <w:iCs/>
                      <w:color w:val="ED7D31" w:themeColor="accent2"/>
                      <w:sz w:val="20"/>
                      <w:szCs w:val="24"/>
                    </w:rPr>
                  </w:pPr>
                  <w:r>
                    <w:rPr>
                      <w:rFonts w:cs="Arial"/>
                      <w:b/>
                      <w:bCs/>
                      <w:iCs/>
                      <w:color w:val="ED7D31" w:themeColor="accent2"/>
                      <w:sz w:val="20"/>
                      <w:szCs w:val="24"/>
                    </w:rPr>
                    <w:t xml:space="preserve">CPA 10 </w:t>
                  </w:r>
                  <w:r w:rsidRPr="00C26C7B">
                    <w:rPr>
                      <w:rFonts w:ascii="Arial" w:hAnsi="Arial" w:cs="Arial"/>
                      <w:i/>
                      <w:color w:val="404040" w:themeColor="text1" w:themeTint="BF"/>
                      <w:sz w:val="20"/>
                      <w:szCs w:val="24"/>
                      <w:lang w:val="pt-BR" w:bidi="pt-BR"/>
                    </w:rPr>
                    <w:t xml:space="preserve">| </w:t>
                  </w:r>
                  <w:r w:rsidRPr="00C26C7B">
                    <w:rPr>
                      <w:sz w:val="20"/>
                      <w:szCs w:val="20"/>
                      <w:lang w:val="pt-BR"/>
                    </w:rPr>
                    <w:t>C</w:t>
                  </w:r>
                  <w:r w:rsidR="009C47E8">
                    <w:rPr>
                      <w:sz w:val="20"/>
                      <w:szCs w:val="20"/>
                      <w:lang w:val="pt-BR"/>
                    </w:rPr>
                    <w:t>ertificado pela ANBIMA</w:t>
                  </w:r>
                  <w:r w:rsidR="00F262A9">
                    <w:rPr>
                      <w:sz w:val="20"/>
                      <w:szCs w:val="20"/>
                      <w:lang w:val="pt-BR"/>
                    </w:rPr>
                    <w:t xml:space="preserve"> - P</w:t>
                  </w:r>
                  <w:r w:rsidR="009C47E8">
                    <w:rPr>
                      <w:sz w:val="20"/>
                      <w:szCs w:val="20"/>
                      <w:lang w:val="pt-BR"/>
                    </w:rPr>
                    <w:t>rincipal órgão regulador do mercado financeiro</w:t>
                  </w:r>
                  <w:r w:rsidR="00F262A9">
                    <w:rPr>
                      <w:sz w:val="20"/>
                      <w:szCs w:val="20"/>
                      <w:lang w:val="pt-BR"/>
                    </w:rPr>
                    <w:t xml:space="preserve"> brasileiro</w:t>
                  </w:r>
                  <w:r w:rsidR="009C47E8">
                    <w:rPr>
                      <w:sz w:val="20"/>
                      <w:szCs w:val="20"/>
                      <w:lang w:val="pt-BR"/>
                    </w:rPr>
                    <w:t>, essa certificação me qualifica para trabalhar com produtos bancários</w:t>
                  </w:r>
                  <w:r w:rsidR="00F262A9">
                    <w:rPr>
                      <w:sz w:val="20"/>
                      <w:szCs w:val="20"/>
                      <w:lang w:val="pt-BR"/>
                    </w:rPr>
                    <w:t>, investimentos e conhecimento de funcionamento e pratica do mercado financeiro brasileiro.</w:t>
                  </w:r>
                </w:p>
                <w:p w14:paraId="06EA19ED" w14:textId="77777777" w:rsidR="00F262A9" w:rsidRPr="00F262A9" w:rsidRDefault="00F262A9" w:rsidP="00C26C7B">
                  <w:pPr>
                    <w:spacing w:after="0" w:line="240" w:lineRule="auto"/>
                    <w:jc w:val="left"/>
                    <w:rPr>
                      <w:rFonts w:cs="Arial"/>
                      <w:b/>
                      <w:bCs/>
                      <w:iCs/>
                      <w:color w:val="ED7D31" w:themeColor="accent2"/>
                      <w:sz w:val="20"/>
                      <w:szCs w:val="24"/>
                    </w:rPr>
                  </w:pPr>
                </w:p>
                <w:p w14:paraId="7E4CAAFF" w14:textId="5AAF70E5" w:rsidR="00F04C56" w:rsidRDefault="00F04C56" w:rsidP="00F04C56">
                  <w:pPr>
                    <w:pStyle w:val="TextoPequeno"/>
                    <w:rPr>
                      <w:rFonts w:asciiTheme="minorHAnsi" w:hAnsiTheme="minorHAnsi"/>
                      <w:i w:val="0"/>
                      <w:iCs/>
                      <w:szCs w:val="20"/>
                    </w:rPr>
                  </w:pPr>
                  <w:r w:rsidRPr="00804BFE">
                    <w:rPr>
                      <w:rStyle w:val="Destacar"/>
                      <w:rFonts w:asciiTheme="minorHAnsi" w:hAnsiTheme="minorHAnsi"/>
                      <w:b/>
                      <w:bCs/>
                      <w:i w:val="0"/>
                      <w:iCs/>
                    </w:rPr>
                    <w:t>CNA Cursos de Idiomas</w:t>
                  </w:r>
                  <w:r>
                    <w:rPr>
                      <w:rStyle w:val="Destacar"/>
                      <w:rFonts w:asciiTheme="minorHAnsi" w:hAnsiTheme="minorHAnsi"/>
                      <w:i w:val="0"/>
                      <w:iCs/>
                    </w:rPr>
                    <w:t xml:space="preserve"> </w:t>
                  </w:r>
                  <w:r w:rsidRPr="005046AE">
                    <w:rPr>
                      <w:lang w:val="pt-BR" w:bidi="pt-BR"/>
                    </w:rPr>
                    <w:t>|</w:t>
                  </w:r>
                  <w:r w:rsidRPr="00804BFE">
                    <w:rPr>
                      <w:rFonts w:asciiTheme="minorHAnsi" w:hAnsiTheme="minorHAnsi"/>
                      <w:i w:val="0"/>
                      <w:iCs/>
                    </w:rPr>
                    <w:t xml:space="preserve"> </w:t>
                  </w:r>
                  <w:r w:rsidRPr="00885A93">
                    <w:rPr>
                      <w:rFonts w:asciiTheme="minorHAnsi" w:hAnsiTheme="minorHAnsi" w:cstheme="minorBidi"/>
                      <w:i w:val="0"/>
                      <w:color w:val="636A6B" w:themeColor="text2"/>
                      <w:szCs w:val="20"/>
                      <w:lang w:val="pt-BR"/>
                    </w:rPr>
                    <w:t>Inglês Intermediário em leitura e conversação nível intermediário</w:t>
                  </w:r>
                  <w:r w:rsidRPr="00885A93">
                    <w:rPr>
                      <w:rFonts w:asciiTheme="minorHAnsi" w:hAnsiTheme="minorHAnsi"/>
                      <w:i w:val="0"/>
                      <w:iCs/>
                      <w:szCs w:val="20"/>
                    </w:rPr>
                    <w:t>.</w:t>
                  </w:r>
                </w:p>
                <w:p w14:paraId="178AE54C" w14:textId="468B61DC" w:rsidR="00F262A9" w:rsidRDefault="00F262A9" w:rsidP="00F262A9"/>
                <w:p w14:paraId="279BAC2E" w14:textId="45D94140" w:rsidR="00F262A9" w:rsidRDefault="00F262A9" w:rsidP="00F262A9">
                  <w:pPr>
                    <w:pStyle w:val="TextoPequeno"/>
                    <w:rPr>
                      <w:rFonts w:asciiTheme="minorHAnsi" w:hAnsiTheme="minorHAnsi" w:cstheme="minorBidi"/>
                      <w:i w:val="0"/>
                      <w:color w:val="636A6B" w:themeColor="text2"/>
                      <w:szCs w:val="20"/>
                      <w:lang w:val="pt-BR"/>
                    </w:rPr>
                  </w:pPr>
                  <w:r w:rsidRPr="00F262A9">
                    <w:rPr>
                      <w:rStyle w:val="Destacar"/>
                      <w:rFonts w:asciiTheme="minorHAnsi" w:hAnsiTheme="minorHAnsi"/>
                      <w:b/>
                      <w:bCs/>
                      <w:i w:val="0"/>
                      <w:iCs/>
                      <w:lang w:val="pt-BR"/>
                    </w:rPr>
                    <w:t>FIAP</w:t>
                  </w:r>
                  <w:r w:rsidRPr="00F262A9">
                    <w:rPr>
                      <w:rStyle w:val="Destacar"/>
                      <w:rFonts w:asciiTheme="minorHAnsi" w:hAnsiTheme="minorHAnsi"/>
                      <w:i w:val="0"/>
                      <w:iCs/>
                      <w:lang w:val="pt-BR"/>
                    </w:rPr>
                    <w:t xml:space="preserve"> </w:t>
                  </w:r>
                  <w:r w:rsidRPr="00F262A9">
                    <w:rPr>
                      <w:lang w:val="pt-BR" w:bidi="pt-BR"/>
                    </w:rPr>
                    <w:t>|</w:t>
                  </w:r>
                  <w:r w:rsidRPr="00F262A9">
                    <w:rPr>
                      <w:rFonts w:asciiTheme="minorHAnsi" w:hAnsiTheme="minorHAnsi"/>
                      <w:i w:val="0"/>
                      <w:iCs/>
                      <w:lang w:val="pt-BR"/>
                    </w:rPr>
                    <w:t xml:space="preserve"> </w:t>
                  </w:r>
                  <w:r w:rsidRPr="00F262A9">
                    <w:rPr>
                      <w:rFonts w:asciiTheme="minorHAnsi" w:hAnsiTheme="minorHAnsi"/>
                      <w:i w:val="0"/>
                      <w:iCs/>
                      <w:color w:val="636A6B" w:themeColor="text2"/>
                      <w:lang w:val="pt-BR"/>
                    </w:rPr>
                    <w:t xml:space="preserve">Curso de </w:t>
                  </w:r>
                  <w:r w:rsidRPr="00F262A9">
                    <w:rPr>
                      <w:rFonts w:asciiTheme="minorHAnsi" w:hAnsiTheme="minorHAnsi" w:cstheme="minorBidi"/>
                      <w:i w:val="0"/>
                      <w:color w:val="636A6B" w:themeColor="text2"/>
                      <w:szCs w:val="20"/>
                      <w:u w:val="single"/>
                      <w:lang w:val="pt-BR"/>
                    </w:rPr>
                    <w:t xml:space="preserve">Design </w:t>
                  </w:r>
                  <w:proofErr w:type="spellStart"/>
                  <w:r w:rsidRPr="00F262A9">
                    <w:rPr>
                      <w:rFonts w:asciiTheme="minorHAnsi" w:hAnsiTheme="minorHAnsi" w:cstheme="minorBidi"/>
                      <w:i w:val="0"/>
                      <w:color w:val="636A6B" w:themeColor="text2"/>
                      <w:szCs w:val="20"/>
                      <w:lang w:val="pt-BR"/>
                    </w:rPr>
                    <w:t>Thinking</w:t>
                  </w:r>
                  <w:proofErr w:type="spellEnd"/>
                  <w:r>
                    <w:rPr>
                      <w:rFonts w:asciiTheme="minorHAnsi" w:hAnsiTheme="minorHAnsi" w:cstheme="minorBidi"/>
                      <w:i w:val="0"/>
                      <w:color w:val="636A6B" w:themeColor="text2"/>
                      <w:szCs w:val="20"/>
                      <w:lang w:val="pt-BR"/>
                    </w:rPr>
                    <w:t xml:space="preserve"> e </w:t>
                  </w:r>
                  <w:proofErr w:type="spellStart"/>
                  <w:r w:rsidRPr="00F262A9">
                    <w:rPr>
                      <w:rFonts w:asciiTheme="minorHAnsi" w:hAnsiTheme="minorHAnsi" w:cstheme="minorBidi"/>
                      <w:i w:val="0"/>
                      <w:color w:val="636A6B" w:themeColor="text2"/>
                      <w:szCs w:val="20"/>
                      <w:lang w:val="pt-BR"/>
                    </w:rPr>
                    <w:t>User</w:t>
                  </w:r>
                  <w:proofErr w:type="spellEnd"/>
                  <w:r w:rsidRPr="00F262A9">
                    <w:rPr>
                      <w:rFonts w:asciiTheme="minorHAnsi" w:hAnsiTheme="minorHAnsi" w:cstheme="minorBidi"/>
                      <w:i w:val="0"/>
                      <w:color w:val="636A6B" w:themeColor="text2"/>
                      <w:szCs w:val="20"/>
                      <w:u w:val="single"/>
                      <w:lang w:val="pt-BR"/>
                    </w:rPr>
                    <w:t xml:space="preserve"> Experience</w:t>
                  </w:r>
                  <w:r w:rsidRPr="00F262A9">
                    <w:rPr>
                      <w:rFonts w:asciiTheme="minorHAnsi" w:hAnsiTheme="minorHAnsi" w:cstheme="minorBidi"/>
                      <w:i w:val="0"/>
                      <w:color w:val="636A6B" w:themeColor="text2"/>
                      <w:szCs w:val="20"/>
                      <w:lang w:val="pt-BR"/>
                    </w:rPr>
                    <w:t xml:space="preserve"> pela </w:t>
                  </w:r>
                  <w:proofErr w:type="spellStart"/>
                  <w:r w:rsidRPr="00F262A9">
                    <w:rPr>
                      <w:rFonts w:asciiTheme="minorHAnsi" w:hAnsiTheme="minorHAnsi" w:cstheme="minorBidi"/>
                      <w:i w:val="0"/>
                      <w:color w:val="636A6B" w:themeColor="text2"/>
                      <w:szCs w:val="20"/>
                      <w:lang w:val="pt-BR"/>
                    </w:rPr>
                    <w:t>Fi</w:t>
                  </w:r>
                  <w:r>
                    <w:rPr>
                      <w:rFonts w:asciiTheme="minorHAnsi" w:hAnsiTheme="minorHAnsi" w:cstheme="minorBidi"/>
                      <w:i w:val="0"/>
                      <w:color w:val="636A6B" w:themeColor="text2"/>
                      <w:szCs w:val="20"/>
                      <w:lang w:val="pt-BR"/>
                    </w:rPr>
                    <w:t>ap</w:t>
                  </w:r>
                  <w:proofErr w:type="spellEnd"/>
                  <w:r>
                    <w:rPr>
                      <w:rFonts w:asciiTheme="minorHAnsi" w:hAnsiTheme="minorHAnsi" w:cstheme="minorBidi"/>
                      <w:i w:val="0"/>
                      <w:color w:val="636A6B" w:themeColor="text2"/>
                      <w:szCs w:val="20"/>
                      <w:lang w:val="pt-BR"/>
                    </w:rPr>
                    <w:t>, cursos com foco no aprendizado</w:t>
                  </w:r>
                  <w:r w:rsidR="00B3680B">
                    <w:rPr>
                      <w:rFonts w:asciiTheme="minorHAnsi" w:hAnsiTheme="minorHAnsi" w:cstheme="minorBidi"/>
                      <w:i w:val="0"/>
                      <w:color w:val="636A6B" w:themeColor="text2"/>
                      <w:szCs w:val="20"/>
                      <w:lang w:val="pt-BR"/>
                    </w:rPr>
                    <w:t xml:space="preserve"> e</w:t>
                  </w:r>
                  <w:r>
                    <w:rPr>
                      <w:rFonts w:asciiTheme="minorHAnsi" w:hAnsiTheme="minorHAnsi" w:cstheme="minorBidi"/>
                      <w:i w:val="0"/>
                      <w:color w:val="636A6B" w:themeColor="text2"/>
                      <w:szCs w:val="20"/>
                      <w:lang w:val="pt-BR"/>
                    </w:rPr>
                    <w:t xml:space="preserve"> desenvolvimento teórico</w:t>
                  </w:r>
                  <w:r w:rsidR="00B3680B">
                    <w:rPr>
                      <w:rFonts w:asciiTheme="minorHAnsi" w:hAnsiTheme="minorHAnsi" w:cstheme="minorBidi"/>
                      <w:i w:val="0"/>
                      <w:color w:val="636A6B" w:themeColor="text2"/>
                      <w:szCs w:val="20"/>
                      <w:lang w:val="pt-BR"/>
                    </w:rPr>
                    <w:t xml:space="preserve"> de práticas dentro de UX.</w:t>
                  </w:r>
                </w:p>
                <w:p w14:paraId="3AA8FC42" w14:textId="7FE238CE" w:rsidR="00B3680B" w:rsidRDefault="00B3680B" w:rsidP="00B3680B">
                  <w:pPr>
                    <w:rPr>
                      <w:lang w:val="pt-BR"/>
                    </w:rPr>
                  </w:pPr>
                </w:p>
                <w:p w14:paraId="2E7EE9DE" w14:textId="2C6E9914" w:rsidR="00B3680B" w:rsidRDefault="00B3680B" w:rsidP="00B3680B">
                  <w:pPr>
                    <w:pStyle w:val="TextoPequeno"/>
                    <w:rPr>
                      <w:rFonts w:asciiTheme="minorHAnsi" w:hAnsiTheme="minorHAnsi"/>
                      <w:i w:val="0"/>
                      <w:iCs/>
                      <w:color w:val="636A6B" w:themeColor="text2"/>
                      <w:lang w:val="pt-BR"/>
                    </w:rPr>
                  </w:pPr>
                  <w:proofErr w:type="spellStart"/>
                  <w:r>
                    <w:rPr>
                      <w:rStyle w:val="Destacar"/>
                      <w:rFonts w:asciiTheme="minorHAnsi" w:hAnsiTheme="minorHAnsi"/>
                      <w:b/>
                      <w:bCs/>
                      <w:i w:val="0"/>
                      <w:iCs/>
                      <w:lang w:val="pt-BR"/>
                    </w:rPr>
                    <w:t>Alura</w:t>
                  </w:r>
                  <w:proofErr w:type="spellEnd"/>
                  <w:r w:rsidRPr="00F262A9">
                    <w:rPr>
                      <w:rStyle w:val="Destacar"/>
                      <w:rFonts w:asciiTheme="minorHAnsi" w:hAnsiTheme="minorHAnsi"/>
                      <w:i w:val="0"/>
                      <w:iCs/>
                      <w:lang w:val="pt-BR"/>
                    </w:rPr>
                    <w:t xml:space="preserve"> </w:t>
                  </w:r>
                  <w:r w:rsidRPr="00F262A9">
                    <w:rPr>
                      <w:lang w:val="pt-BR" w:bidi="pt-BR"/>
                    </w:rPr>
                    <w:t>|</w:t>
                  </w:r>
                  <w:r w:rsidRPr="00F262A9">
                    <w:rPr>
                      <w:rFonts w:asciiTheme="minorHAnsi" w:hAnsiTheme="minorHAnsi"/>
                      <w:i w:val="0"/>
                      <w:iCs/>
                      <w:lang w:val="pt-BR"/>
                    </w:rPr>
                    <w:t xml:space="preserve"> </w:t>
                  </w:r>
                  <w:r w:rsidRPr="00B3680B">
                    <w:rPr>
                      <w:rFonts w:asciiTheme="minorHAnsi" w:hAnsiTheme="minorHAnsi"/>
                      <w:b/>
                      <w:bCs/>
                      <w:i w:val="0"/>
                      <w:iCs/>
                      <w:color w:val="636A6B" w:themeColor="text2"/>
                      <w:lang w:val="pt-BR"/>
                    </w:rPr>
                    <w:t>Cursos na área de tecnologia:</w:t>
                  </w:r>
                </w:p>
                <w:p w14:paraId="12D87F88" w14:textId="0D153241" w:rsidR="00B3680B" w:rsidRPr="00B3680B" w:rsidRDefault="00B3680B" w:rsidP="00B3680B">
                  <w:pPr>
                    <w:pStyle w:val="PargrafodaLista"/>
                    <w:numPr>
                      <w:ilvl w:val="0"/>
                      <w:numId w:val="20"/>
                    </w:numPr>
                    <w:jc w:val="both"/>
                    <w:rPr>
                      <w:lang w:val="pt-BR"/>
                    </w:rPr>
                  </w:pPr>
                  <w:r w:rsidRPr="00B3680B">
                    <w:rPr>
                      <w:rFonts w:ascii="Arial" w:hAnsi="Arial" w:cs="Arial"/>
                      <w:sz w:val="21"/>
                      <w:szCs w:val="21"/>
                      <w:shd w:val="clear" w:color="auto" w:fill="FFFFFF"/>
                    </w:rPr>
                    <w:t>Figma - Design visual de um site mobile</w:t>
                  </w:r>
                  <w:r>
                    <w:rPr>
                      <w:rFonts w:ascii="Arial" w:hAnsi="Arial" w:cs="Arial"/>
                      <w:sz w:val="21"/>
                      <w:szCs w:val="21"/>
                      <w:shd w:val="clear" w:color="auto" w:fill="FFFFFF"/>
                    </w:rPr>
                    <w:t xml:space="preserve"> e Web.</w:t>
                  </w:r>
                </w:p>
                <w:p w14:paraId="118E7F6D" w14:textId="0135A462" w:rsidR="00B3680B" w:rsidRPr="00B3680B" w:rsidRDefault="00B3680B" w:rsidP="00B3680B">
                  <w:pPr>
                    <w:pStyle w:val="PargrafodaLista"/>
                    <w:numPr>
                      <w:ilvl w:val="0"/>
                      <w:numId w:val="20"/>
                    </w:numPr>
                    <w:jc w:val="both"/>
                    <w:rPr>
                      <w:lang w:val="pt-BR"/>
                    </w:rPr>
                  </w:pPr>
                  <w:r w:rsidRPr="00B3680B">
                    <w:rPr>
                      <w:rFonts w:ascii="Arial" w:hAnsi="Arial" w:cs="Arial"/>
                      <w:sz w:val="21"/>
                      <w:szCs w:val="21"/>
                      <w:shd w:val="clear" w:color="auto" w:fill="FFFFFF"/>
                    </w:rPr>
                    <w:t>HTML5 e CSS3</w:t>
                  </w:r>
                  <w:r>
                    <w:rPr>
                      <w:rFonts w:ascii="Arial" w:hAnsi="Arial" w:cs="Arial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775B9B70" w14:textId="01F002FF" w:rsidR="00B3680B" w:rsidRPr="00B3680B" w:rsidRDefault="00B3680B" w:rsidP="00B3680B">
                  <w:pPr>
                    <w:pStyle w:val="PargrafodaLista"/>
                    <w:numPr>
                      <w:ilvl w:val="0"/>
                      <w:numId w:val="20"/>
                    </w:numPr>
                    <w:jc w:val="both"/>
                    <w:rPr>
                      <w:lang w:val="pt-BR"/>
                    </w:rPr>
                  </w:pPr>
                  <w:r w:rsidRPr="00B3680B">
                    <w:rPr>
                      <w:rFonts w:ascii="Arial" w:hAnsi="Arial" w:cs="Arial"/>
                      <w:sz w:val="21"/>
                      <w:szCs w:val="21"/>
                      <w:shd w:val="clear" w:color="auto" w:fill="FFFFFF"/>
                    </w:rPr>
                    <w:t>Java OO: Introdução à Orientação a Objetos</w:t>
                  </w:r>
                  <w:r>
                    <w:rPr>
                      <w:rFonts w:ascii="Arial" w:hAnsi="Arial" w:cs="Arial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4C059E17" w14:textId="4E3EB46D" w:rsidR="00B3680B" w:rsidRPr="00B3680B" w:rsidRDefault="00B3680B" w:rsidP="00B3680B">
                  <w:pPr>
                    <w:pStyle w:val="PargrafodaLista"/>
                    <w:numPr>
                      <w:ilvl w:val="0"/>
                      <w:numId w:val="20"/>
                    </w:numPr>
                    <w:jc w:val="both"/>
                    <w:rPr>
                      <w:lang w:val="pt-BR"/>
                    </w:rPr>
                  </w:pPr>
                  <w:r w:rsidRPr="00B3680B">
                    <w:rPr>
                      <w:rFonts w:ascii="Arial" w:hAnsi="Arial" w:cs="Arial"/>
                      <w:sz w:val="21"/>
                      <w:szCs w:val="21"/>
                      <w:shd w:val="clear" w:color="auto" w:fill="FFFFFF"/>
                    </w:rPr>
                    <w:t>Java JRE e JDK.</w:t>
                  </w:r>
                </w:p>
                <w:p w14:paraId="0EE9BA29" w14:textId="3797704A" w:rsidR="00B3680B" w:rsidRPr="00B3680B" w:rsidRDefault="00B3680B" w:rsidP="00B3680B">
                  <w:pPr>
                    <w:pStyle w:val="PargrafodaLista"/>
                    <w:numPr>
                      <w:ilvl w:val="0"/>
                      <w:numId w:val="20"/>
                    </w:numPr>
                    <w:jc w:val="both"/>
                    <w:rPr>
                      <w:lang w:val="pt-BR"/>
                    </w:rPr>
                  </w:pPr>
                  <w:r w:rsidRPr="00B3680B">
                    <w:rPr>
                      <w:rFonts w:ascii="Arial" w:hAnsi="Arial" w:cs="Arial"/>
                      <w:sz w:val="21"/>
                      <w:szCs w:val="21"/>
                      <w:shd w:val="clear" w:color="auto" w:fill="FFFFFF"/>
                    </w:rPr>
                    <w:t>JavaScript: Programando na linguagem da web</w:t>
                  </w:r>
                  <w:r>
                    <w:rPr>
                      <w:rFonts w:ascii="Arial" w:hAnsi="Arial" w:cs="Arial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24AA25F5" w14:textId="4D068A05" w:rsidR="00B3680B" w:rsidRPr="00B3680B" w:rsidRDefault="00B3680B" w:rsidP="00B3680B">
                  <w:pPr>
                    <w:pStyle w:val="PargrafodaLista"/>
                    <w:numPr>
                      <w:ilvl w:val="0"/>
                      <w:numId w:val="20"/>
                    </w:numPr>
                    <w:jc w:val="both"/>
                    <w:rPr>
                      <w:lang w:val="pt-BR"/>
                    </w:rPr>
                  </w:pPr>
                  <w:r w:rsidRPr="00B3680B">
                    <w:rPr>
                      <w:rFonts w:ascii="Arial" w:hAnsi="Arial" w:cs="Arial"/>
                      <w:sz w:val="21"/>
                      <w:szCs w:val="21"/>
                    </w:rPr>
                    <w:t>Lógica de programação I e II.</w:t>
                  </w:r>
                </w:p>
                <w:p w14:paraId="7D675CA5" w14:textId="015A18F6" w:rsidR="00B3680B" w:rsidRDefault="00B3680B" w:rsidP="00B3680B">
                  <w:pPr>
                    <w:rPr>
                      <w:lang w:val="pt-BR"/>
                    </w:rPr>
                  </w:pPr>
                </w:p>
                <w:p w14:paraId="6C36192C" w14:textId="44D11DAA" w:rsidR="00F262A9" w:rsidRPr="00F262A9" w:rsidRDefault="00327483" w:rsidP="00327483">
                  <w:pPr>
                    <w:pStyle w:val="Ttulo2"/>
                    <w:rPr>
                      <w:lang w:val="pt-BR"/>
                    </w:rPr>
                  </w:pPr>
                  <w:r w:rsidRPr="00C05655">
                    <w:rPr>
                      <w:rStyle w:val="Destacar"/>
                    </w:rPr>
                    <w:t>Portfolio</w:t>
                  </w:r>
                  <w:r>
                    <w:rPr>
                      <w:lang w:val="pt-BR"/>
                    </w:rPr>
                    <w:t xml:space="preserve"> </w:t>
                  </w:r>
                  <w:r w:rsidRPr="00F262A9">
                    <w:rPr>
                      <w:rStyle w:val="Destacar"/>
                      <w:rFonts w:asciiTheme="minorHAnsi" w:hAnsiTheme="minorHAnsi"/>
                      <w:iCs/>
                      <w:lang w:val="pt-BR"/>
                    </w:rPr>
                    <w:t xml:space="preserve"> </w:t>
                  </w:r>
                  <w:r w:rsidRPr="00F262A9">
                    <w:rPr>
                      <w:lang w:val="pt-BR" w:bidi="pt-BR"/>
                    </w:rPr>
                    <w:t>|</w:t>
                  </w:r>
                  <w:r>
                    <w:rPr>
                      <w:lang w:val="pt-BR" w:bidi="pt-BR"/>
                    </w:rPr>
                    <w:t xml:space="preserve"> danbicalho.com</w:t>
                  </w:r>
                  <w:r w:rsidRPr="00C05655">
                    <w:rPr>
                      <w:noProof/>
                      <w:lang w:val="pt-BR" w:bidi="pt-BR"/>
                    </w:rPr>
                    <w:drawing>
                      <wp:inline distT="0" distB="0" distL="0" distR="0" wp14:anchorId="1BB83DE3" wp14:editId="062AE0CB">
                        <wp:extent cx="1790700" cy="1790700"/>
                        <wp:effectExtent l="0" t="0" r="0" b="0"/>
                        <wp:docPr id="1" name="Gráfico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90700" cy="1790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AD54D0D" w14:textId="53F9B509" w:rsidR="00C95FF5" w:rsidRPr="00F262A9" w:rsidRDefault="00C95FF5" w:rsidP="00C95FF5">
                  <w:pPr>
                    <w:rPr>
                      <w:lang w:val="pt-BR"/>
                    </w:rPr>
                  </w:pPr>
                </w:p>
                <w:p w14:paraId="2DA2F57F" w14:textId="49083393" w:rsidR="00C95FF5" w:rsidRPr="00F262A9" w:rsidRDefault="00C95FF5" w:rsidP="00C95FF5">
                  <w:pPr>
                    <w:rPr>
                      <w:lang w:val="pt-BR"/>
                    </w:rPr>
                  </w:pPr>
                </w:p>
                <w:p w14:paraId="388E1A44" w14:textId="77777777" w:rsidR="00C95FF5" w:rsidRPr="00F262A9" w:rsidRDefault="00C95FF5" w:rsidP="00C95FF5">
                  <w:pPr>
                    <w:rPr>
                      <w:lang w:val="pt-BR"/>
                    </w:rPr>
                  </w:pPr>
                </w:p>
                <w:p w14:paraId="13279936" w14:textId="77777777" w:rsidR="00C95FF5" w:rsidRPr="00F262A9" w:rsidRDefault="00C95FF5" w:rsidP="00C95FF5">
                  <w:pPr>
                    <w:rPr>
                      <w:lang w:val="pt-BR"/>
                    </w:rPr>
                  </w:pPr>
                </w:p>
                <w:p w14:paraId="74B54B6C" w14:textId="77777777" w:rsidR="00C95FF5" w:rsidRPr="00F262A9" w:rsidRDefault="00C95FF5" w:rsidP="00C95FF5">
                  <w:pPr>
                    <w:jc w:val="left"/>
                    <w:rPr>
                      <w:lang w:val="pt-BR"/>
                    </w:rPr>
                  </w:pPr>
                </w:p>
                <w:p w14:paraId="34A5345A" w14:textId="4593F2F7" w:rsidR="00F04C56" w:rsidRPr="00F262A9" w:rsidRDefault="00F04C56" w:rsidP="00C26C7B">
                  <w:pPr>
                    <w:spacing w:after="0" w:line="240" w:lineRule="auto"/>
                    <w:jc w:val="left"/>
                    <w:rPr>
                      <w:sz w:val="20"/>
                      <w:szCs w:val="20"/>
                      <w:lang w:val="pt-BR"/>
                    </w:rPr>
                  </w:pPr>
                </w:p>
              </w:tc>
            </w:tr>
          </w:tbl>
          <w:p w14:paraId="737CA35D" w14:textId="77777777" w:rsidR="004A7542" w:rsidRPr="00F262A9" w:rsidRDefault="004A7542" w:rsidP="00346ED4">
            <w:pPr>
              <w:rPr>
                <w:lang w:val="pt-BR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4274"/>
            </w:tblGrid>
            <w:tr w:rsidR="004A7542" w:rsidRPr="00EC7C35" w14:paraId="76E46824" w14:textId="77777777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61A70B76" w14:textId="122AD020" w:rsidR="005F4D3C" w:rsidRPr="005F4D3C" w:rsidRDefault="004058E5" w:rsidP="005F4D3C">
                  <w:pPr>
                    <w:pStyle w:val="Ttulo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Objetivo:"/>
                      <w:tag w:val="Objetivo:"/>
                      <w:id w:val="319159961"/>
                      <w:placeholder>
                        <w:docPart w:val="95E3DB56D1AC446F982B0E016B2916A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Objetivo</w:t>
                      </w:r>
                    </w:sdtContent>
                  </w:sdt>
                </w:p>
                <w:p w14:paraId="642B9448" w14:textId="6308AC38" w:rsidR="00E10171" w:rsidRPr="005F4D3C" w:rsidRDefault="00C26C7B" w:rsidP="005F4D3C">
                  <w:pPr>
                    <w:pStyle w:val="Ttulo2"/>
                    <w:jc w:val="both"/>
                    <w:rPr>
                      <w:sz w:val="20"/>
                      <w:szCs w:val="20"/>
                      <w:lang w:val="pt-BR"/>
                    </w:rPr>
                  </w:pPr>
                  <w:r w:rsidRPr="005F4D3C">
                    <w:rPr>
                      <w:sz w:val="20"/>
                      <w:szCs w:val="20"/>
                      <w:lang w:val="pt-BR"/>
                    </w:rPr>
                    <w:t xml:space="preserve">Sou um </w:t>
                  </w:r>
                  <w:r w:rsidR="00011E8D" w:rsidRPr="005F4D3C">
                    <w:rPr>
                      <w:sz w:val="20"/>
                      <w:szCs w:val="20"/>
                      <w:lang w:val="pt-BR"/>
                    </w:rPr>
                    <w:t>desenvolvedor UX/UI</w:t>
                  </w:r>
                  <w:r w:rsidRPr="005F4D3C">
                    <w:rPr>
                      <w:sz w:val="20"/>
                      <w:szCs w:val="20"/>
                      <w:lang w:val="pt-BR"/>
                    </w:rPr>
                    <w:t>, tenho conhecimento</w:t>
                  </w:r>
                  <w:r w:rsidR="005F4D3C">
                    <w:rPr>
                      <w:sz w:val="20"/>
                      <w:szCs w:val="20"/>
                      <w:lang w:val="pt-BR"/>
                    </w:rPr>
                    <w:t xml:space="preserve"> </w:t>
                  </w:r>
                  <w:r w:rsidR="005F4D3C" w:rsidRPr="005F4D3C">
                    <w:rPr>
                      <w:sz w:val="20"/>
                      <w:szCs w:val="20"/>
                      <w:lang w:val="pt-BR"/>
                    </w:rPr>
                    <w:t>em</w:t>
                  </w:r>
                  <w:r w:rsidRPr="005F4D3C">
                    <w:rPr>
                      <w:sz w:val="20"/>
                      <w:szCs w:val="20"/>
                      <w:lang w:val="pt-BR"/>
                    </w:rPr>
                    <w:t xml:space="preserve"> designer</w:t>
                  </w:r>
                  <w:r w:rsidR="00011E8D" w:rsidRPr="005F4D3C">
                    <w:rPr>
                      <w:sz w:val="20"/>
                      <w:szCs w:val="20"/>
                      <w:lang w:val="pt-BR"/>
                    </w:rPr>
                    <w:t>,</w:t>
                  </w:r>
                  <w:r w:rsidR="005F4D3C" w:rsidRPr="005F4D3C">
                    <w:rPr>
                      <w:sz w:val="20"/>
                      <w:szCs w:val="20"/>
                      <w:lang w:val="pt-BR"/>
                    </w:rPr>
                    <w:t xml:space="preserve"> </w:t>
                  </w:r>
                  <w:r w:rsidR="00011E8D" w:rsidRPr="005F4D3C">
                    <w:rPr>
                      <w:sz w:val="20"/>
                      <w:szCs w:val="20"/>
                      <w:lang w:val="pt-BR"/>
                    </w:rPr>
                    <w:t xml:space="preserve">softwares da </w:t>
                  </w:r>
                  <w:r w:rsidR="00C95FF5" w:rsidRPr="005F4D3C">
                    <w:rPr>
                      <w:sz w:val="20"/>
                      <w:szCs w:val="20"/>
                      <w:lang w:val="pt-BR"/>
                    </w:rPr>
                    <w:t>área e estou</w:t>
                  </w:r>
                  <w:r w:rsidRPr="005F4D3C">
                    <w:rPr>
                      <w:sz w:val="20"/>
                      <w:szCs w:val="20"/>
                      <w:lang w:val="pt-BR"/>
                    </w:rPr>
                    <w:t xml:space="preserve"> </w:t>
                  </w:r>
                  <w:r w:rsidR="00C95FF5" w:rsidRPr="005F4D3C">
                    <w:rPr>
                      <w:sz w:val="20"/>
                      <w:szCs w:val="20"/>
                      <w:lang w:val="pt-BR"/>
                    </w:rPr>
                    <w:t xml:space="preserve">sempre em constante </w:t>
                  </w:r>
                  <w:r w:rsidRPr="005F4D3C">
                    <w:rPr>
                      <w:sz w:val="20"/>
                      <w:szCs w:val="20"/>
                      <w:lang w:val="pt-BR"/>
                    </w:rPr>
                    <w:t>aperfeiçoando</w:t>
                  </w:r>
                  <w:r w:rsidR="005F4D3C" w:rsidRPr="005F4D3C">
                    <w:rPr>
                      <w:sz w:val="20"/>
                      <w:szCs w:val="20"/>
                      <w:lang w:val="pt-BR"/>
                    </w:rPr>
                    <w:t xml:space="preserve"> </w:t>
                  </w:r>
                  <w:r w:rsidRPr="005F4D3C">
                    <w:rPr>
                      <w:sz w:val="20"/>
                      <w:szCs w:val="20"/>
                      <w:lang w:val="pt-BR"/>
                    </w:rPr>
                    <w:t>meus conhecimentos</w:t>
                  </w:r>
                  <w:r w:rsidR="005F4D3C" w:rsidRPr="005F4D3C">
                    <w:rPr>
                      <w:sz w:val="20"/>
                      <w:szCs w:val="20"/>
                      <w:lang w:val="pt-BR"/>
                    </w:rPr>
                    <w:t xml:space="preserve"> </w:t>
                  </w:r>
                  <w:r w:rsidRPr="005F4D3C">
                    <w:rPr>
                      <w:sz w:val="20"/>
                      <w:szCs w:val="20"/>
                      <w:lang w:val="pt-BR"/>
                    </w:rPr>
                    <w:t>em</w:t>
                  </w:r>
                  <w:r w:rsidR="005F4D3C" w:rsidRPr="005F4D3C">
                    <w:rPr>
                      <w:sz w:val="20"/>
                      <w:szCs w:val="20"/>
                      <w:lang w:val="pt-BR"/>
                    </w:rPr>
                    <w:t xml:space="preserve"> </w:t>
                  </w:r>
                  <w:r w:rsidRPr="005F4D3C">
                    <w:rPr>
                      <w:sz w:val="20"/>
                      <w:szCs w:val="20"/>
                      <w:lang w:val="pt-BR"/>
                    </w:rPr>
                    <w:t>programaçã</w:t>
                  </w:r>
                  <w:r w:rsidR="005F4D3C" w:rsidRPr="005F4D3C">
                    <w:rPr>
                      <w:sz w:val="20"/>
                      <w:szCs w:val="20"/>
                      <w:lang w:val="pt-BR"/>
                    </w:rPr>
                    <w:t>o</w:t>
                  </w:r>
                  <w:r w:rsidRPr="005F4D3C">
                    <w:rPr>
                      <w:sz w:val="20"/>
                      <w:szCs w:val="20"/>
                      <w:lang w:val="pt-BR"/>
                    </w:rPr>
                    <w:t>,</w:t>
                  </w:r>
                  <w:r w:rsidR="005F4D3C" w:rsidRPr="005F4D3C">
                    <w:rPr>
                      <w:sz w:val="20"/>
                      <w:szCs w:val="20"/>
                      <w:lang w:val="pt-BR"/>
                    </w:rPr>
                    <w:t xml:space="preserve"> </w:t>
                  </w:r>
                  <w:r w:rsidRPr="005F4D3C">
                    <w:rPr>
                      <w:sz w:val="20"/>
                      <w:szCs w:val="20"/>
                      <w:lang w:val="pt-BR"/>
                    </w:rPr>
                    <w:t xml:space="preserve">UX/UI </w:t>
                  </w:r>
                  <w:r w:rsidR="00011E8D" w:rsidRPr="005F4D3C">
                    <w:rPr>
                      <w:sz w:val="20"/>
                      <w:szCs w:val="20"/>
                      <w:lang w:val="pt-BR"/>
                    </w:rPr>
                    <w:t xml:space="preserve">generalista e analise e </w:t>
                  </w:r>
                  <w:r w:rsidRPr="005F4D3C">
                    <w:rPr>
                      <w:sz w:val="20"/>
                      <w:szCs w:val="20"/>
                      <w:lang w:val="pt-BR"/>
                    </w:rPr>
                    <w:t>desenvolvimento de sistemas.</w:t>
                  </w:r>
                  <w:r w:rsidR="005F4D3C">
                    <w:rPr>
                      <w:sz w:val="20"/>
                      <w:szCs w:val="20"/>
                      <w:lang w:val="pt-BR"/>
                    </w:rPr>
                    <w:t xml:space="preserve"> Busco minha uma oportunidade de fazer parte de uma equipe de desenvolvimento e crescer junto a empresa. </w:t>
                  </w:r>
                </w:p>
              </w:tc>
            </w:tr>
            <w:tr w:rsidR="004A7542" w:rsidRPr="00EC7C35" w14:paraId="2D548FCD" w14:textId="77777777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820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Layout de tabela de contato"/>
                  </w:tblPr>
                  <w:tblGrid>
                    <w:gridCol w:w="2119"/>
                    <w:gridCol w:w="1701"/>
                  </w:tblGrid>
                  <w:tr w:rsidR="004A7542" w:rsidRPr="00EC7C35" w14:paraId="4BA81BFC" w14:textId="77777777" w:rsidTr="00AF300F">
                    <w:trPr>
                      <w:trHeight w:val="591"/>
                    </w:trPr>
                    <w:tc>
                      <w:tcPr>
                        <w:tcW w:w="2119" w:type="dxa"/>
                        <w:tcMar>
                          <w:top w:w="288" w:type="dxa"/>
                          <w:bottom w:w="0" w:type="dxa"/>
                        </w:tcMar>
                      </w:tcPr>
                      <w:p w14:paraId="337C330D" w14:textId="77777777"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en-US" w:eastAsia="zh-C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22EC0EE" wp14:editId="66AC4FE9">
                                  <wp:extent cx="329184" cy="329184"/>
                                  <wp:effectExtent l="0" t="0" r="0" b="0"/>
                                  <wp:docPr id="6" name="Grupo 322" title="Ícone de email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v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FEA7005" id="Grupo 322" o:spid="_x0000_s1026" alt="Título: Ícone de email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AVZH6y9wsAAFg3AAAOAAAAAAAAAAAAAAAAAC4CAABkcnMvZTJvRG9j&#10;LnhtbFBLAQItABQABgAIAAAAIQBoRxvQ2AAAAAMBAAAPAAAAAAAAAAAAAAAAAFEOAABkcnMvZG93&#10;bnJldi54bWxQSwUGAAAAAAQABADzAAAAVg8AAAAA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v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01" w:type="dxa"/>
                        <w:tcMar>
                          <w:top w:w="288" w:type="dxa"/>
                          <w:bottom w:w="0" w:type="dxa"/>
                        </w:tcMar>
                      </w:tcPr>
                      <w:p w14:paraId="3EBF4ADF" w14:textId="77777777"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en-US" w:eastAsia="zh-C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B829B98" wp14:editId="5C982362">
                                  <wp:extent cx="329184" cy="329184"/>
                                  <wp:effectExtent l="0" t="0" r="0" b="0"/>
                                  <wp:docPr id="304" name="Grupo 303" title="Ícone de telefon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v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42D5E4F" id="Grupo 303" o:spid="_x0000_s1026" alt="Título: Ícone de telefone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DrbvOyxwA&#10;AOWjAAAOAAAAAAAAAAAAAAAAAC4CAABkcnMvZTJvRG9jLnhtbFBLAQItABQABgAIAAAAIQBoRxvQ&#10;2AAAAAMBAAAPAAAAAAAAAAAAAAAAACUfAABkcnMvZG93bnJldi54bWxQSwUGAAAAAAQABADzAAAA&#10;Ki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v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EC7C35" w14:paraId="0E44E076" w14:textId="77777777" w:rsidTr="00AF300F">
                    <w:trPr>
                      <w:trHeight w:val="629"/>
                    </w:trPr>
                    <w:tc>
                      <w:tcPr>
                        <w:tcW w:w="2119" w:type="dxa"/>
                        <w:tcMar>
                          <w:top w:w="0" w:type="dxa"/>
                          <w:bottom w:w="0" w:type="dxa"/>
                        </w:tcMar>
                      </w:tcPr>
                      <w:p w14:paraId="068DA154" w14:textId="77777777" w:rsidR="00AF300F" w:rsidRDefault="00C26C7B" w:rsidP="00346ED4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Danielbicalho1@</w:t>
                        </w:r>
                      </w:p>
                      <w:p w14:paraId="0B467D9F" w14:textId="30D56B99" w:rsidR="004A7542" w:rsidRPr="00EC7C35" w:rsidRDefault="00C26C7B" w:rsidP="00346ED4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gmail.com</w:t>
                        </w:r>
                      </w:p>
                    </w:tc>
                    <w:tc>
                      <w:tcPr>
                        <w:tcW w:w="1701" w:type="dxa"/>
                        <w:tcMar>
                          <w:top w:w="0" w:type="dxa"/>
                          <w:bottom w:w="0" w:type="dxa"/>
                        </w:tcMar>
                      </w:tcPr>
                      <w:p w14:paraId="2A4E05E5" w14:textId="32854732" w:rsidR="004A7542" w:rsidRPr="00EC7C35" w:rsidRDefault="00C26C7B" w:rsidP="00346ED4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11 97791-8329</w:t>
                        </w:r>
                      </w:p>
                    </w:tc>
                  </w:tr>
                  <w:tr w:rsidR="004A7542" w:rsidRPr="00EC7C35" w14:paraId="5F511D23" w14:textId="77777777" w:rsidTr="00AF300F">
                    <w:trPr>
                      <w:trHeight w:val="591"/>
                    </w:trPr>
                    <w:tc>
                      <w:tcPr>
                        <w:tcW w:w="2119" w:type="dxa"/>
                        <w:tcMar>
                          <w:top w:w="288" w:type="dxa"/>
                          <w:bottom w:w="0" w:type="dxa"/>
                        </w:tcMar>
                      </w:tcPr>
                      <w:p w14:paraId="0363C02D" w14:textId="77777777"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en-US" w:eastAsia="zh-C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3924888" wp14:editId="2DF572C2">
                                  <wp:extent cx="329184" cy="329184"/>
                                  <wp:effectExtent l="0" t="0" r="0" b="0"/>
                                  <wp:docPr id="9" name="Grupo 321" title="Ícone do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orma Livre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BCCE3B1" id="Grupo 321" o:spid="_x0000_s1026" alt="Título: Ícone do LinkedI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QgVACasQAAB8UQAADgAAAAAAAAAAAAAAAAAuAgAAZHJz&#10;L2Uyb0RvYy54bWxQSwECLQAUAAYACAAAACEAaEcb0NgAAAADAQAADwAAAAAAAAAAAAAAAAAFEwAA&#10;ZHJzL2Rvd25yZXYueG1sUEsFBgAAAAAEAAQA8wAAAAoUAAAAAA==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orma Livre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01" w:type="dxa"/>
                        <w:tcMar>
                          <w:top w:w="288" w:type="dxa"/>
                          <w:bottom w:w="0" w:type="dxa"/>
                        </w:tcMar>
                      </w:tcPr>
                      <w:p w14:paraId="24D01F65" w14:textId="0DA76070" w:rsidR="004A7542" w:rsidRPr="00EC7C35" w:rsidRDefault="00AF300F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  <w:r>
                          <w:rPr>
                            <w:noProof/>
                            <w:lang w:val="pt-BR"/>
                          </w:rPr>
                          <w:drawing>
                            <wp:anchor distT="0" distB="0" distL="114300" distR="114300" simplePos="0" relativeHeight="251658240" behindDoc="0" locked="0" layoutInCell="1" allowOverlap="1" wp14:anchorId="692B70FE" wp14:editId="1B0FDF7E">
                              <wp:simplePos x="0" y="0"/>
                              <wp:positionH relativeFrom="column">
                                <wp:posOffset>43180</wp:posOffset>
                              </wp:positionH>
                              <wp:positionV relativeFrom="page">
                                <wp:posOffset>-86360</wp:posOffset>
                              </wp:positionV>
                              <wp:extent cx="941070" cy="893445"/>
                              <wp:effectExtent l="0" t="0" r="0" b="1905"/>
                              <wp:wrapNone/>
                              <wp:docPr id="13" name="Imagem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Imagem 13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41070" cy="8934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  <w:tr w:rsidR="004A7542" w:rsidRPr="00EC7C35" w14:paraId="7FA9EC2F" w14:textId="77777777" w:rsidTr="00AF300F">
                    <w:trPr>
                      <w:trHeight w:val="629"/>
                    </w:trPr>
                    <w:tc>
                      <w:tcPr>
                        <w:tcW w:w="2119" w:type="dxa"/>
                        <w:tcMar>
                          <w:top w:w="0" w:type="dxa"/>
                          <w:bottom w:w="288" w:type="dxa"/>
                        </w:tcMar>
                      </w:tcPr>
                      <w:p w14:paraId="45D7B170" w14:textId="567C14A2" w:rsidR="004A7542" w:rsidRPr="00EC7C35" w:rsidRDefault="00C26C7B" w:rsidP="00346ED4">
                        <w:pPr>
                          <w:rPr>
                            <w:lang w:val="pt-BR"/>
                          </w:rPr>
                        </w:pPr>
                        <w:r w:rsidRPr="00C26C7B">
                          <w:rPr>
                            <w:lang w:val="pt-BR"/>
                          </w:rPr>
                          <w:t>www.linkedin.com/in/daniel-bicalho</w:t>
                        </w:r>
                      </w:p>
                    </w:tc>
                    <w:tc>
                      <w:tcPr>
                        <w:tcW w:w="1701" w:type="dxa"/>
                        <w:tcMar>
                          <w:top w:w="0" w:type="dxa"/>
                          <w:bottom w:w="288" w:type="dxa"/>
                        </w:tcMar>
                      </w:tcPr>
                      <w:p w14:paraId="7EBEFAD6" w14:textId="70658DC9" w:rsidR="004A7542" w:rsidRPr="00EC7C35" w:rsidRDefault="004A7542" w:rsidP="00346ED4">
                        <w:pPr>
                          <w:rPr>
                            <w:lang w:val="pt-BR"/>
                          </w:rPr>
                        </w:pPr>
                      </w:p>
                    </w:tc>
                  </w:tr>
                </w:tbl>
                <w:p w14:paraId="34D6BE70" w14:textId="6CC8999B" w:rsidR="004A7542" w:rsidRPr="00EC7C35" w:rsidRDefault="004A7542" w:rsidP="00346ED4">
                  <w:pPr>
                    <w:rPr>
                      <w:lang w:val="pt-BR"/>
                    </w:rPr>
                  </w:pPr>
                </w:p>
              </w:tc>
            </w:tr>
            <w:tr w:rsidR="004A7542" w:rsidRPr="00EC7C35" w14:paraId="57639B53" w14:textId="77777777" w:rsidTr="005F4D3C">
              <w:trPr>
                <w:trHeight w:val="504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B62B898" w14:textId="77777777" w:rsidR="00C26C7B" w:rsidRDefault="00C26C7B" w:rsidP="00C26C7B">
                  <w:pPr>
                    <w:keepNext/>
                    <w:keepLines/>
                    <w:spacing w:before="360"/>
                    <w:contextualSpacing/>
                    <w:outlineLvl w:val="0"/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  <w:lang w:val="pt-BR"/>
                    </w:rPr>
                  </w:pPr>
                </w:p>
                <w:p w14:paraId="258BDF1A" w14:textId="369952E7" w:rsidR="00C26C7B" w:rsidRPr="00C26C7B" w:rsidRDefault="00C26C7B" w:rsidP="00C26C7B">
                  <w:pPr>
                    <w:keepNext/>
                    <w:keepLines/>
                    <w:spacing w:before="360"/>
                    <w:contextualSpacing/>
                    <w:outlineLvl w:val="0"/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  <w:lang w:val="pt-BR"/>
                    </w:rPr>
                  </w:pPr>
                  <w:r w:rsidRPr="00C26C7B"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  <w:lang w:val="pt-BR"/>
                    </w:rPr>
                    <w:t>experi</w:t>
                  </w:r>
                  <w:r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  <w:lang w:val="pt-BR"/>
                    </w:rPr>
                    <w:t>e</w:t>
                  </w:r>
                  <w:r w:rsidRPr="00C26C7B">
                    <w:rPr>
                      <w:rFonts w:asciiTheme="majorHAnsi" w:eastAsiaTheme="majorEastAsia" w:hAnsiTheme="majorHAnsi" w:cstheme="majorBidi"/>
                      <w:caps/>
                      <w:spacing w:val="50"/>
                      <w:sz w:val="28"/>
                      <w:szCs w:val="32"/>
                      <w:lang w:val="pt-BR"/>
                    </w:rPr>
                    <w:t>ncias passadas</w:t>
                  </w:r>
                </w:p>
                <w:p w14:paraId="26AD09F4" w14:textId="32996646" w:rsidR="004A7542" w:rsidRPr="00EC7C35" w:rsidRDefault="00C26C7B" w:rsidP="00C26C7B">
                  <w:pPr>
                    <w:pStyle w:val="Ttulo2"/>
                    <w:rPr>
                      <w:lang w:val="pt-BR"/>
                    </w:rPr>
                  </w:pPr>
                  <w:r w:rsidRPr="00C26C7B">
                    <w:rPr>
                      <w:rFonts w:asciiTheme="minorHAnsi" w:eastAsiaTheme="minorHAnsi" w:hAnsiTheme="minorHAnsi" w:cstheme="minorBidi"/>
                      <w:b w:val="0"/>
                      <w:noProof/>
                      <w:sz w:val="20"/>
                      <w:szCs w:val="20"/>
                      <w:lang w:val="pt-BR"/>
                    </w:rPr>
                    <w:t xml:space="preserve">Cursei Arquiteteura e Urbanismo e design de interiores, uma area muito rica em conhecimentos e que carrego todos os aprendizados comigo, estagiei na </w:t>
                  </w:r>
                  <w:r w:rsidR="00F04C56">
                    <w:rPr>
                      <w:rFonts w:asciiTheme="minorHAnsi" w:eastAsiaTheme="minorHAnsi" w:hAnsiTheme="minorHAnsi" w:cstheme="minorBidi"/>
                      <w:b w:val="0"/>
                      <w:noProof/>
                      <w:sz w:val="20"/>
                      <w:szCs w:val="20"/>
                      <w:lang w:val="pt-BR"/>
                    </w:rPr>
                    <w:t>a</w:t>
                  </w:r>
                  <w:r w:rsidRPr="00C26C7B">
                    <w:rPr>
                      <w:rFonts w:asciiTheme="minorHAnsi" w:eastAsiaTheme="minorHAnsi" w:hAnsiTheme="minorHAnsi" w:cstheme="minorBidi"/>
                      <w:b w:val="0"/>
                      <w:noProof/>
                      <w:sz w:val="20"/>
                      <w:szCs w:val="20"/>
                      <w:lang w:val="pt-BR"/>
                    </w:rPr>
                    <w:t>rea em empresas diferentes onde eu pude desenvover minha habilidades de liderança e confiança e minhas habilidades tecnicas, tambem trabalhei em outras empresas antes desse periodo, em áreas diferentes, no comercio e atendimento, na area de tecnologia Mecatronica onde sou formado como tecnico.</w:t>
                  </w:r>
                </w:p>
              </w:tc>
            </w:tr>
          </w:tbl>
          <w:p w14:paraId="234A9625" w14:textId="77777777" w:rsidR="004A7542" w:rsidRPr="00EC7C35" w:rsidRDefault="004A7542" w:rsidP="00346ED4">
            <w:pPr>
              <w:rPr>
                <w:lang w:val="pt-BR"/>
              </w:rPr>
            </w:pPr>
          </w:p>
        </w:tc>
      </w:tr>
    </w:tbl>
    <w:p w14:paraId="5B687A75" w14:textId="77777777" w:rsidR="00EC26A6" w:rsidRPr="00EC7C35" w:rsidRDefault="00EC26A6" w:rsidP="00EC26A6">
      <w:pPr>
        <w:pStyle w:val="SemEspaamento"/>
        <w:rPr>
          <w:lang w:val="pt-BR"/>
        </w:rPr>
      </w:pPr>
    </w:p>
    <w:sectPr w:rsidR="00EC26A6" w:rsidRPr="00EC7C35" w:rsidSect="00EC7C35">
      <w:footerReference w:type="default" r:id="rId10"/>
      <w:headerReference w:type="first" r:id="rId11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02732" w14:textId="77777777" w:rsidR="00C26C7B" w:rsidRDefault="00C26C7B" w:rsidP="004A7542">
      <w:pPr>
        <w:spacing w:after="0" w:line="240" w:lineRule="auto"/>
      </w:pPr>
      <w:r>
        <w:separator/>
      </w:r>
    </w:p>
  </w:endnote>
  <w:endnote w:type="continuationSeparator" w:id="0">
    <w:p w14:paraId="4C6AC4F3" w14:textId="77777777" w:rsidR="00C26C7B" w:rsidRDefault="00C26C7B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58026F" w14:textId="77777777" w:rsidR="00853CE2" w:rsidRPr="00B6024F" w:rsidRDefault="002D075C" w:rsidP="00853CE2">
        <w:pPr>
          <w:pStyle w:val="Rodap"/>
          <w:rPr>
            <w:lang w:val="pt-BR"/>
          </w:rPr>
        </w:pPr>
        <w:r w:rsidRPr="00B6024F">
          <w:rPr>
            <w:lang w:val="pt-BR" w:bidi="pt-BR"/>
          </w:rPr>
          <w:fldChar w:fldCharType="begin"/>
        </w:r>
        <w:r w:rsidRPr="00B6024F">
          <w:rPr>
            <w:lang w:val="pt-BR" w:bidi="pt-BR"/>
          </w:rPr>
          <w:instrText xml:space="preserve"> PAGE   \* MERGEFORMAT </w:instrText>
        </w:r>
        <w:r w:rsidRPr="00B6024F">
          <w:rPr>
            <w:lang w:val="pt-BR" w:bidi="pt-BR"/>
          </w:rPr>
          <w:fldChar w:fldCharType="separate"/>
        </w:r>
        <w:r w:rsidR="00B6024F">
          <w:rPr>
            <w:noProof/>
            <w:lang w:val="pt-BR" w:bidi="pt-BR"/>
          </w:rPr>
          <w:t>2</w:t>
        </w:r>
        <w:r w:rsidRPr="00B6024F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6D384" w14:textId="77777777" w:rsidR="00C26C7B" w:rsidRDefault="00C26C7B" w:rsidP="004A7542">
      <w:pPr>
        <w:spacing w:after="0" w:line="240" w:lineRule="auto"/>
      </w:pPr>
      <w:r>
        <w:separator/>
      </w:r>
    </w:p>
  </w:footnote>
  <w:footnote w:type="continuationSeparator" w:id="0">
    <w:p w14:paraId="52EF495F" w14:textId="77777777" w:rsidR="00C26C7B" w:rsidRDefault="00C26C7B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alias w:val="Insira seu nome:"/>
      <w:tag w:val="Insira seu nome:"/>
      <w:id w:val="1764105439"/>
      <w:placeholder>
        <w:docPart w:val="336BFF33400D497E83C9B567868F29D6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2C7C5BA2" w14:textId="3C3354B1" w:rsidR="00BD5EFB" w:rsidRPr="00B6024F" w:rsidRDefault="0018621C">
        <w:pPr>
          <w:pStyle w:val="Cabealho"/>
          <w:rPr>
            <w:lang w:val="pt-BR"/>
          </w:rPr>
        </w:pPr>
        <w:r>
          <w:rPr>
            <w:lang w:val="pt-BR"/>
          </w:rPr>
          <w:t>leildo daniel bicalho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287FAD"/>
    <w:multiLevelType w:val="hybridMultilevel"/>
    <w:tmpl w:val="D98ED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4B16CFA"/>
    <w:multiLevelType w:val="multilevel"/>
    <w:tmpl w:val="E7AC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36815"/>
    <w:multiLevelType w:val="multilevel"/>
    <w:tmpl w:val="E532429C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F4D037D"/>
    <w:multiLevelType w:val="multilevel"/>
    <w:tmpl w:val="552E29B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AA26EE"/>
    <w:multiLevelType w:val="hybridMultilevel"/>
    <w:tmpl w:val="4530C924"/>
    <w:lvl w:ilvl="0" w:tplc="0416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9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8642A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9"/>
  </w:num>
  <w:num w:numId="3">
    <w:abstractNumId w:val="10"/>
  </w:num>
  <w:num w:numId="4">
    <w:abstractNumId w:val="13"/>
  </w:num>
  <w:num w:numId="5">
    <w:abstractNumId w:val="11"/>
  </w:num>
  <w:num w:numId="6">
    <w:abstractNumId w:val="16"/>
  </w:num>
  <w:num w:numId="7">
    <w:abstractNumId w:val="14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7B"/>
    <w:rsid w:val="0001158C"/>
    <w:rsid w:val="00011E8D"/>
    <w:rsid w:val="000A62C7"/>
    <w:rsid w:val="000E1B10"/>
    <w:rsid w:val="000F1F16"/>
    <w:rsid w:val="0018621C"/>
    <w:rsid w:val="001C292B"/>
    <w:rsid w:val="0021694C"/>
    <w:rsid w:val="00263472"/>
    <w:rsid w:val="0028564D"/>
    <w:rsid w:val="002876BB"/>
    <w:rsid w:val="00293B83"/>
    <w:rsid w:val="002A69D7"/>
    <w:rsid w:val="002D075C"/>
    <w:rsid w:val="00327483"/>
    <w:rsid w:val="004058E5"/>
    <w:rsid w:val="00454034"/>
    <w:rsid w:val="0048672A"/>
    <w:rsid w:val="004871F3"/>
    <w:rsid w:val="004A7542"/>
    <w:rsid w:val="00506DC8"/>
    <w:rsid w:val="00522A0E"/>
    <w:rsid w:val="005F4D3C"/>
    <w:rsid w:val="00614E20"/>
    <w:rsid w:val="00642258"/>
    <w:rsid w:val="006A3CE7"/>
    <w:rsid w:val="006F77C5"/>
    <w:rsid w:val="00857F01"/>
    <w:rsid w:val="00893E27"/>
    <w:rsid w:val="00942DFB"/>
    <w:rsid w:val="009855CD"/>
    <w:rsid w:val="009972F9"/>
    <w:rsid w:val="009C47E8"/>
    <w:rsid w:val="00AF300F"/>
    <w:rsid w:val="00B3680B"/>
    <w:rsid w:val="00B506B7"/>
    <w:rsid w:val="00B6024F"/>
    <w:rsid w:val="00B90950"/>
    <w:rsid w:val="00BD7D5F"/>
    <w:rsid w:val="00BE5F21"/>
    <w:rsid w:val="00C26C7B"/>
    <w:rsid w:val="00C74660"/>
    <w:rsid w:val="00C95FF5"/>
    <w:rsid w:val="00CF539E"/>
    <w:rsid w:val="00D13C02"/>
    <w:rsid w:val="00E10171"/>
    <w:rsid w:val="00EC26A6"/>
    <w:rsid w:val="00EC7733"/>
    <w:rsid w:val="00EC7C35"/>
    <w:rsid w:val="00ED1C71"/>
    <w:rsid w:val="00F04C56"/>
    <w:rsid w:val="00F262A9"/>
    <w:rsid w:val="00FA69D2"/>
    <w:rsid w:val="00FB1129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46313F"/>
  <w15:chartTrackingRefBased/>
  <w15:docId w15:val="{19F5ADEF-2B11-4854-B71B-5F13E674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CabealhoChar">
    <w:name w:val="Cabeçalho Char"/>
    <w:basedOn w:val="Fontepargpadro"/>
    <w:link w:val="Cabealh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Rodap">
    <w:name w:val="footer"/>
    <w:basedOn w:val="Normal"/>
    <w:link w:val="RodapChar"/>
    <w:uiPriority w:val="99"/>
    <w:unhideWhenUsed/>
    <w:rsid w:val="004A754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542"/>
  </w:style>
  <w:style w:type="paragraph" w:styleId="SemEspaament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acteredegrfico"/>
    <w:uiPriority w:val="10"/>
    <w:qFormat/>
    <w:rsid w:val="004A7542"/>
  </w:style>
  <w:style w:type="character" w:customStyle="1" w:styleId="Caracteredegrfico">
    <w:name w:val="Caractere de gráfico"/>
    <w:basedOn w:val="Fontepargpadro"/>
    <w:link w:val="Grfico"/>
    <w:uiPriority w:val="10"/>
    <w:rsid w:val="004A7542"/>
  </w:style>
  <w:style w:type="character" w:styleId="TextodoEspaoReservado">
    <w:name w:val="Placeholder Text"/>
    <w:basedOn w:val="Fontepargpadro"/>
    <w:uiPriority w:val="99"/>
    <w:semiHidden/>
    <w:rsid w:val="004A7542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D075C"/>
    <w:rPr>
      <w:i/>
      <w:iCs/>
      <w:color w:val="806000" w:themeColor="accent4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D075C"/>
    <w:rPr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75C"/>
    <w:rPr>
      <w:rFonts w:ascii="Segoe UI" w:hAnsi="Segoe UI" w:cs="Segoe UI"/>
      <w:szCs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D075C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D075C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075C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07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075C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D075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075C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075C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075C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D075C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D075C"/>
    <w:rPr>
      <w:rFonts w:ascii="Consolas" w:hAnsi="Consolas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customStyle="1" w:styleId="TextoPequeno">
    <w:name w:val="TextoPequeno"/>
    <w:basedOn w:val="Normal"/>
    <w:next w:val="Normal"/>
    <w:uiPriority w:val="5"/>
    <w:qFormat/>
    <w:rsid w:val="00F04C56"/>
    <w:pPr>
      <w:spacing w:after="0" w:line="240" w:lineRule="auto"/>
      <w:jc w:val="left"/>
    </w:pPr>
    <w:rPr>
      <w:rFonts w:ascii="Arial" w:hAnsi="Arial" w:cs="Arial"/>
      <w:i/>
      <w:color w:val="404040" w:themeColor="text1" w:themeTint="BF"/>
      <w:sz w:val="20"/>
      <w:szCs w:val="24"/>
    </w:rPr>
  </w:style>
  <w:style w:type="character" w:customStyle="1" w:styleId="Destacar">
    <w:name w:val="Destacar"/>
    <w:basedOn w:val="Fontepargpadro"/>
    <w:uiPriority w:val="1"/>
    <w:qFormat/>
    <w:rsid w:val="00F04C56"/>
    <w:rPr>
      <w:rFonts w:ascii="Arial" w:hAnsi="Arial" w:cs="Arial"/>
      <w:color w:val="ED7D31" w:themeColor="accent2"/>
    </w:rPr>
  </w:style>
  <w:style w:type="paragraph" w:styleId="PargrafodaLista">
    <w:name w:val="List Paragraph"/>
    <w:basedOn w:val="Normal"/>
    <w:uiPriority w:val="34"/>
    <w:unhideWhenUsed/>
    <w:qFormat/>
    <w:rsid w:val="00B3680B"/>
    <w:pPr>
      <w:ind w:left="720"/>
      <w:contextualSpacing/>
    </w:pPr>
  </w:style>
  <w:style w:type="paragraph" w:customStyle="1" w:styleId="content-courselist-coursename">
    <w:name w:val="content-courselist-coursename"/>
    <w:basedOn w:val="Normal"/>
    <w:rsid w:val="00B368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AppData\Roaming\Microsoft\Templates\Curr&#237;culo%20simples%20e%20diret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EFD3C54F05406C8BD3071EA42165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5A7933-ED29-4BE6-AFAA-668AA5C8C135}"/>
      </w:docPartPr>
      <w:docPartBody>
        <w:p w:rsidR="004C5687" w:rsidRDefault="00AB1F92">
          <w:pPr>
            <w:pStyle w:val="2DEFD3C54F05406C8BD3071EA4216599"/>
          </w:pPr>
          <w:r w:rsidRPr="00EC7C35">
            <w:rPr>
              <w:lang w:bidi="pt-BR"/>
            </w:rPr>
            <w:t>Habilidades</w:t>
          </w:r>
        </w:p>
      </w:docPartBody>
    </w:docPart>
    <w:docPart>
      <w:docPartPr>
        <w:name w:val="95E3DB56D1AC446F982B0E016B2916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9DC3D5-72D2-40B2-B2A3-923D9EFA3EEF}"/>
      </w:docPartPr>
      <w:docPartBody>
        <w:p w:rsidR="004C5687" w:rsidRDefault="00AB1F92">
          <w:pPr>
            <w:pStyle w:val="95E3DB56D1AC446F982B0E016B2916A6"/>
          </w:pPr>
          <w:r w:rsidRPr="00EC7C35">
            <w:rPr>
              <w:lang w:bidi="pt-BR"/>
            </w:rPr>
            <w:t>Objetivo</w:t>
          </w:r>
        </w:p>
      </w:docPartBody>
    </w:docPart>
    <w:docPart>
      <w:docPartPr>
        <w:name w:val="336BFF33400D497E83C9B567868F29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28A6A0-9AE0-44A2-A019-3F95A8F377E0}"/>
      </w:docPartPr>
      <w:docPartBody>
        <w:p w:rsidR="004C5687" w:rsidRDefault="00AB1F92" w:rsidP="00AB1F92">
          <w:pPr>
            <w:pStyle w:val="336BFF33400D497E83C9B567868F29D6"/>
          </w:pPr>
          <w:r w:rsidRPr="00EC7C35">
            <w:rPr>
              <w:lang w:bidi="pt-BR"/>
            </w:rPr>
            <w:t>Experiência</w:t>
          </w:r>
        </w:p>
      </w:docPartBody>
    </w:docPart>
    <w:docPart>
      <w:docPartPr>
        <w:name w:val="E3626529F4DC4575B4690C8254BB3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D4F70B-CE62-4E98-A1D4-916B01629A5A}"/>
      </w:docPartPr>
      <w:docPartBody>
        <w:p w:rsidR="004C5687" w:rsidRDefault="00AB1F92" w:rsidP="00AB1F92">
          <w:pPr>
            <w:pStyle w:val="E3626529F4DC4575B4690C8254BB318C"/>
          </w:pPr>
          <w:r w:rsidRPr="00EC7C35">
            <w:rPr>
              <w:lang w:bidi="pt-BR"/>
            </w:rPr>
            <w:t>Até</w:t>
          </w:r>
        </w:p>
      </w:docPartBody>
    </w:docPart>
    <w:docPart>
      <w:docPartPr>
        <w:name w:val="E5EAB61809E743338EBDA67DAC0D7B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3E4A23-ABE4-4D7C-9F8D-37163E2C8845}"/>
      </w:docPartPr>
      <w:docPartBody>
        <w:p w:rsidR="004C5687" w:rsidRDefault="00AB1F92" w:rsidP="00AB1F92">
          <w:pPr>
            <w:pStyle w:val="E5EAB61809E743338EBDA67DAC0D7B30"/>
          </w:pPr>
          <w:r w:rsidRPr="00C74660">
            <w:rPr>
              <w:lang w:bidi="pt-BR"/>
            </w:rPr>
            <w:t>FORMAÇÃO ACADÊMICA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92"/>
    <w:rsid w:val="004C5687"/>
    <w:rsid w:val="00AB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DEFD3C54F05406C8BD3071EA4216599">
    <w:name w:val="2DEFD3C54F05406C8BD3071EA4216599"/>
  </w:style>
  <w:style w:type="paragraph" w:customStyle="1" w:styleId="95E3DB56D1AC446F982B0E016B2916A6">
    <w:name w:val="95E3DB56D1AC446F982B0E016B2916A6"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paragraph" w:customStyle="1" w:styleId="336BFF33400D497E83C9B567868F29D6">
    <w:name w:val="336BFF33400D497E83C9B567868F29D6"/>
    <w:rsid w:val="00AB1F92"/>
  </w:style>
  <w:style w:type="paragraph" w:customStyle="1" w:styleId="E3626529F4DC4575B4690C8254BB318C">
    <w:name w:val="E3626529F4DC4575B4690C8254BB318C"/>
    <w:rsid w:val="00AB1F92"/>
  </w:style>
  <w:style w:type="paragraph" w:customStyle="1" w:styleId="E5EAB61809E743338EBDA67DAC0D7B30">
    <w:name w:val="E5EAB61809E743338EBDA67DAC0D7B30"/>
    <w:rsid w:val="00AB1F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simples e direto, elaborado pela MOO</Template>
  <TotalTime>1</TotalTime>
  <Pages>2</Pages>
  <Words>463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Bicalho</dc:creator>
  <cp:keywords/>
  <dc:description/>
  <cp:lastModifiedBy>Daniel Bicalho</cp:lastModifiedBy>
  <cp:revision>2</cp:revision>
  <dcterms:created xsi:type="dcterms:W3CDTF">2021-11-29T16:30:00Z</dcterms:created>
  <dcterms:modified xsi:type="dcterms:W3CDTF">2021-11-29T16:30:00Z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